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9DE12" w14:textId="77777777" w:rsidR="00C930E9" w:rsidRDefault="00C930E9">
      <w:pPr>
        <w:pStyle w:val="TM1"/>
      </w:pPr>
    </w:p>
    <w:p w14:paraId="3B692604" w14:textId="77777777" w:rsidR="00C930E9" w:rsidRDefault="00C930E9">
      <w:pPr>
        <w:pStyle w:val="TM1"/>
      </w:pPr>
    </w:p>
    <w:p w14:paraId="4BE43A40" w14:textId="77777777" w:rsidR="00C930E9" w:rsidRDefault="00C930E9">
      <w:pPr>
        <w:pStyle w:val="TM1"/>
      </w:pPr>
    </w:p>
    <w:p w14:paraId="0D9B7814" w14:textId="77777777" w:rsidR="00C930E9" w:rsidRDefault="00C930E9">
      <w:pPr>
        <w:pStyle w:val="TM1"/>
      </w:pPr>
    </w:p>
    <w:p w14:paraId="205A4E0A" w14:textId="77777777" w:rsidR="00C930E9" w:rsidRDefault="00C930E9">
      <w:pPr>
        <w:pStyle w:val="TM1"/>
      </w:pPr>
    </w:p>
    <w:p w14:paraId="4370A701" w14:textId="77777777" w:rsidR="00C930E9" w:rsidRDefault="00C930E9">
      <w:pPr>
        <w:pStyle w:val="TM1"/>
      </w:pPr>
    </w:p>
    <w:p w14:paraId="53C3B53E" w14:textId="77777777" w:rsidR="00C930E9" w:rsidRDefault="00C930E9">
      <w:pPr>
        <w:pStyle w:val="TM1"/>
      </w:pPr>
    </w:p>
    <w:p w14:paraId="160CEA3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C8E2ECA" w14:textId="77777777">
        <w:tc>
          <w:tcPr>
            <w:tcW w:w="9210" w:type="dxa"/>
          </w:tcPr>
          <w:p w14:paraId="0882CA0E" w14:textId="39B7F343" w:rsidR="00C930E9" w:rsidRDefault="00EE7FA9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Fyord</w:t>
            </w:r>
            <w:proofErr w:type="spellEnd"/>
            <w:r>
              <w:rPr>
                <w:rFonts w:ascii="Impact" w:hAnsi="Impact"/>
                <w:sz w:val="96"/>
              </w:rPr>
              <w:t xml:space="preserve"> – </w:t>
            </w:r>
            <w:proofErr w:type="spellStart"/>
            <w:r>
              <w:rPr>
                <w:rFonts w:ascii="Impact" w:hAnsi="Impact"/>
                <w:sz w:val="96"/>
              </w:rPr>
              <w:t>Runeo</w:t>
            </w:r>
            <w:proofErr w:type="spellEnd"/>
            <w:r>
              <w:rPr>
                <w:rFonts w:ascii="Impact" w:hAnsi="Impact"/>
                <w:sz w:val="96"/>
              </w:rPr>
              <w:t>-Drive</w:t>
            </w:r>
          </w:p>
        </w:tc>
      </w:tr>
    </w:tbl>
    <w:p w14:paraId="15A5BB99" w14:textId="77777777" w:rsidR="00C930E9" w:rsidRDefault="00C930E9">
      <w:pPr>
        <w:rPr>
          <w:sz w:val="52"/>
        </w:rPr>
      </w:pPr>
    </w:p>
    <w:p w14:paraId="121AA99D" w14:textId="77777777" w:rsidR="00205685" w:rsidRDefault="007C1E07" w:rsidP="007C1E07">
      <w:pPr>
        <w:jc w:val="center"/>
        <w:rPr>
          <w:color w:val="FF0000"/>
          <w:sz w:val="52"/>
        </w:rPr>
      </w:pPr>
      <w:r w:rsidRPr="007C1E07">
        <w:rPr>
          <w:color w:val="FF0000"/>
          <w:sz w:val="52"/>
        </w:rPr>
        <w:t>Pour projets avec XCL</w:t>
      </w:r>
    </w:p>
    <w:p w14:paraId="23E99506" w14:textId="77777777" w:rsidR="004379D0" w:rsidRPr="007C1E07" w:rsidRDefault="00E10C21" w:rsidP="007C1E07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V2.0</w:t>
      </w:r>
    </w:p>
    <w:p w14:paraId="5306C85E" w14:textId="77777777" w:rsidR="00C930E9" w:rsidRDefault="00C930E9"/>
    <w:p w14:paraId="46419909" w14:textId="77777777" w:rsidR="00C930E9" w:rsidRDefault="00C930E9"/>
    <w:p w14:paraId="5D98D4C5" w14:textId="77777777" w:rsidR="00C930E9" w:rsidRDefault="00C930E9"/>
    <w:p w14:paraId="4B2775FD" w14:textId="77777777" w:rsidR="00C930E9" w:rsidRDefault="00C930E9"/>
    <w:p w14:paraId="43E63E61" w14:textId="77777777" w:rsidR="00C930E9" w:rsidRDefault="00C930E9"/>
    <w:p w14:paraId="72F3F669" w14:textId="77777777" w:rsidR="00C930E9" w:rsidRDefault="00C930E9"/>
    <w:p w14:paraId="14411EEC" w14:textId="77777777" w:rsidR="00C930E9" w:rsidRDefault="00C930E9"/>
    <w:p w14:paraId="214BF21E" w14:textId="77777777" w:rsidR="00C930E9" w:rsidRDefault="00C930E9"/>
    <w:p w14:paraId="79942D14" w14:textId="77777777" w:rsidR="00C930E9" w:rsidRDefault="00C930E9"/>
    <w:p w14:paraId="449263B5" w14:textId="77777777" w:rsidR="00C930E9" w:rsidRDefault="00C930E9"/>
    <w:p w14:paraId="3F07F1F1" w14:textId="77777777" w:rsidR="00C930E9" w:rsidRDefault="00C930E9"/>
    <w:p w14:paraId="2ED98690" w14:textId="77777777" w:rsidR="00C930E9" w:rsidRDefault="00C930E9"/>
    <w:p w14:paraId="6A0C1E3F" w14:textId="77777777" w:rsidR="00C930E9" w:rsidRDefault="00C930E9"/>
    <w:p w14:paraId="6DF15237" w14:textId="77777777" w:rsidR="00C930E9" w:rsidRDefault="00C930E9"/>
    <w:p w14:paraId="5DEC076F" w14:textId="77777777" w:rsidR="00C930E9" w:rsidRDefault="00C930E9"/>
    <w:p w14:paraId="42E6061D" w14:textId="77777777" w:rsidR="00C930E9" w:rsidRDefault="00C930E9"/>
    <w:p w14:paraId="0D8569BE" w14:textId="77777777" w:rsidR="00C930E9" w:rsidRDefault="00C930E9"/>
    <w:p w14:paraId="52366461" w14:textId="77777777" w:rsidR="00C930E9" w:rsidRDefault="00C930E9"/>
    <w:p w14:paraId="0BB5CC96" w14:textId="77777777" w:rsidR="00C930E9" w:rsidRDefault="00C930E9"/>
    <w:p w14:paraId="587646D2" w14:textId="77777777" w:rsidR="00C930E9" w:rsidRDefault="00C930E9"/>
    <w:p w14:paraId="4C87C632" w14:textId="77777777" w:rsidR="00C930E9" w:rsidRDefault="00C930E9"/>
    <w:p w14:paraId="0FCB5930" w14:textId="77777777" w:rsidR="00C930E9" w:rsidRDefault="00C930E9"/>
    <w:p w14:paraId="072944EE" w14:textId="77777777" w:rsidR="00C930E9" w:rsidRDefault="00C930E9"/>
    <w:p w14:paraId="554624AB" w14:textId="77777777" w:rsidR="00205685" w:rsidRDefault="00205685" w:rsidP="00791020"/>
    <w:p w14:paraId="7EF99586" w14:textId="77777777" w:rsidR="00205685" w:rsidRDefault="00205685" w:rsidP="00791020"/>
    <w:p w14:paraId="47EA3AFA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FE5680D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C6515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ED5B5C2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7AA90D9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5837F3E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0B54006" w14:textId="77777777" w:rsidR="00D97582" w:rsidRDefault="00550F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C6515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465D922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247B49C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3E8948C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C978A75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A7B545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8E20131" w14:textId="77777777" w:rsidR="00D97582" w:rsidRDefault="00550F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C6515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1548893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0825BA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A9C1E80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24ACFE2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B15D5DA" w14:textId="77777777" w:rsidR="00D97582" w:rsidRDefault="00550F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C6515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7FB9C5A0" w14:textId="77777777" w:rsidR="00D97582" w:rsidRDefault="00550F4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C6515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14DF80E1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D5FE944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384B204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4AE14E6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564A667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1509801" w14:textId="77777777" w:rsidR="00D97582" w:rsidRDefault="00550F4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C651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BE44F5B" w14:textId="77777777" w:rsidR="007C53D3" w:rsidRDefault="003F2179" w:rsidP="003F2179">
      <w:r>
        <w:fldChar w:fldCharType="end"/>
      </w:r>
    </w:p>
    <w:p w14:paraId="40C52C9A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674CE1E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0B83C346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58E7122B" w14:textId="77777777" w:rsidR="00C930E9" w:rsidRDefault="007C53D3" w:rsidP="003F2179">
      <w:r>
        <w:br w:type="page"/>
      </w:r>
    </w:p>
    <w:p w14:paraId="33B0EF3D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5D6B50E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8EC8EE9" w14:textId="77777777" w:rsidR="00C930E9" w:rsidRDefault="00C930E9"/>
    <w:p w14:paraId="66335CA8" w14:textId="77777777" w:rsidR="00DC6515" w:rsidRPr="00DC6515" w:rsidRDefault="00DC6515" w:rsidP="00DC6515">
      <w:pPr>
        <w:rPr>
          <w:i/>
        </w:rPr>
      </w:pPr>
      <w:proofErr w:type="spellStart"/>
      <w:r w:rsidRPr="00DC6515">
        <w:rPr>
          <w:i/>
        </w:rPr>
        <w:t>Fyord</w:t>
      </w:r>
      <w:proofErr w:type="spellEnd"/>
      <w:r w:rsidRPr="00DC6515">
        <w:rPr>
          <w:i/>
        </w:rPr>
        <w:t xml:space="preserve"> est une startup dont le but est de fournir un service numérique d’aide à l’organisation de transport de personnes dans le cadre d’événements culturels ou sportifs de grande taille.</w:t>
      </w:r>
    </w:p>
    <w:p w14:paraId="5B7674F8" w14:textId="77777777" w:rsidR="00DC6515" w:rsidRPr="00DC6515" w:rsidRDefault="00DC6515" w:rsidP="00DC6515">
      <w:pPr>
        <w:rPr>
          <w:i/>
        </w:rPr>
      </w:pPr>
      <w:proofErr w:type="spellStart"/>
      <w:r w:rsidRPr="00DC6515">
        <w:rPr>
          <w:i/>
        </w:rPr>
        <w:t>Fyord</w:t>
      </w:r>
      <w:proofErr w:type="spellEnd"/>
      <w:r w:rsidRPr="00DC6515">
        <w:rPr>
          <w:i/>
        </w:rPr>
        <w:t xml:space="preserve"> est issue du développement de l’application web « </w:t>
      </w:r>
      <w:proofErr w:type="spellStart"/>
      <w:r w:rsidRPr="00DC6515">
        <w:rPr>
          <w:i/>
        </w:rPr>
        <w:t>Runeo</w:t>
      </w:r>
      <w:proofErr w:type="spellEnd"/>
      <w:r w:rsidRPr="00DC6515">
        <w:rPr>
          <w:i/>
        </w:rPr>
        <w:t xml:space="preserve">-Desk » et de sa </w:t>
      </w:r>
      <w:proofErr w:type="spellStart"/>
      <w:r w:rsidRPr="00DC6515">
        <w:rPr>
          <w:i/>
        </w:rPr>
        <w:t>companion-app</w:t>
      </w:r>
      <w:proofErr w:type="spellEnd"/>
      <w:r w:rsidRPr="00DC6515">
        <w:rPr>
          <w:i/>
        </w:rPr>
        <w:t xml:space="preserve"> « </w:t>
      </w:r>
      <w:proofErr w:type="spellStart"/>
      <w:r w:rsidRPr="00DC6515">
        <w:rPr>
          <w:i/>
        </w:rPr>
        <w:t>Runeo</w:t>
      </w:r>
      <w:proofErr w:type="spellEnd"/>
      <w:r w:rsidRPr="00DC6515">
        <w:rPr>
          <w:i/>
        </w:rPr>
        <w:t xml:space="preserve">-Drive », </w:t>
      </w:r>
      <w:r w:rsidRPr="00DC6515">
        <w:rPr>
          <w:rStyle w:val="normaltextrun"/>
          <w:i/>
        </w:rPr>
        <w:t>qui aide le bureau des chauffeurs d</w:t>
      </w:r>
      <w:r w:rsidRPr="00DC6515">
        <w:rPr>
          <w:i/>
        </w:rPr>
        <w:t>e grands festivals de musique tels q</w:t>
      </w:r>
      <w:r w:rsidRPr="00DC6515">
        <w:rPr>
          <w:rStyle w:val="normaltextrun"/>
          <w:i/>
        </w:rPr>
        <w:t>u</w:t>
      </w:r>
      <w:r w:rsidRPr="00DC6515">
        <w:rPr>
          <w:i/>
        </w:rPr>
        <w:t>e</w:t>
      </w:r>
      <w:r w:rsidRPr="00DC6515">
        <w:rPr>
          <w:rStyle w:val="normaltextrun"/>
          <w:i/>
        </w:rPr>
        <w:t xml:space="preserve"> </w:t>
      </w:r>
      <w:proofErr w:type="spellStart"/>
      <w:r w:rsidRPr="00DC6515">
        <w:rPr>
          <w:rStyle w:val="normaltextrun"/>
          <w:i/>
        </w:rPr>
        <w:t>Paleo</w:t>
      </w:r>
      <w:proofErr w:type="spellEnd"/>
      <w:r w:rsidRPr="00DC6515">
        <w:rPr>
          <w:rStyle w:val="normaltextrun"/>
          <w:i/>
        </w:rPr>
        <w:t xml:space="preserve"> </w:t>
      </w:r>
      <w:r w:rsidRPr="00DC6515">
        <w:rPr>
          <w:i/>
        </w:rPr>
        <w:t xml:space="preserve">et les </w:t>
      </w:r>
      <w:proofErr w:type="spellStart"/>
      <w:r w:rsidRPr="00DC6515">
        <w:rPr>
          <w:i/>
        </w:rPr>
        <w:t>Eurockéennes</w:t>
      </w:r>
      <w:proofErr w:type="spellEnd"/>
      <w:r w:rsidRPr="00DC6515">
        <w:rPr>
          <w:i/>
        </w:rPr>
        <w:t xml:space="preserve"> </w:t>
      </w:r>
      <w:r w:rsidRPr="00DC6515">
        <w:rPr>
          <w:rStyle w:val="normaltextrun"/>
          <w:i/>
        </w:rPr>
        <w:t>à organiser les transports des artistes et de leur entourage (staff, agent, musiciens, …).</w:t>
      </w:r>
      <w:r w:rsidRPr="00DC6515">
        <w:rPr>
          <w:rStyle w:val="eop"/>
          <w:i/>
        </w:rPr>
        <w:t> </w:t>
      </w:r>
      <w:proofErr w:type="spellStart"/>
      <w:r w:rsidRPr="00DC6515">
        <w:rPr>
          <w:i/>
        </w:rPr>
        <w:t>Runeo</w:t>
      </w:r>
      <w:proofErr w:type="spellEnd"/>
      <w:r w:rsidRPr="00DC6515">
        <w:rPr>
          <w:i/>
        </w:rPr>
        <w:t xml:space="preserve">-Desk et </w:t>
      </w:r>
      <w:proofErr w:type="spellStart"/>
      <w:r w:rsidRPr="00DC6515">
        <w:rPr>
          <w:i/>
        </w:rPr>
        <w:t>Runeo</w:t>
      </w:r>
      <w:proofErr w:type="spellEnd"/>
      <w:r w:rsidRPr="00DC6515">
        <w:rPr>
          <w:i/>
        </w:rPr>
        <w:t xml:space="preserve">-Drive sont en service depuis 2019. </w:t>
      </w:r>
      <w:proofErr w:type="spellStart"/>
      <w:r w:rsidRPr="00DC6515">
        <w:rPr>
          <w:i/>
        </w:rPr>
        <w:t>Runeo</w:t>
      </w:r>
      <w:proofErr w:type="spellEnd"/>
      <w:r w:rsidRPr="00DC6515">
        <w:rPr>
          <w:i/>
        </w:rPr>
        <w:t>-Desk sert à la préparation des courses (« </w:t>
      </w:r>
      <w:proofErr w:type="spellStart"/>
      <w:r w:rsidRPr="00DC6515">
        <w:rPr>
          <w:i/>
        </w:rPr>
        <w:t>runs</w:t>
      </w:r>
      <w:proofErr w:type="spellEnd"/>
      <w:r w:rsidRPr="00DC6515">
        <w:rPr>
          <w:i/>
        </w:rPr>
        <w:t xml:space="preserve"> ») à partir des bureaux du festival, </w:t>
      </w:r>
      <w:proofErr w:type="spellStart"/>
      <w:r w:rsidRPr="00DC6515">
        <w:rPr>
          <w:i/>
        </w:rPr>
        <w:t>Runeo</w:t>
      </w:r>
      <w:proofErr w:type="spellEnd"/>
      <w:r w:rsidRPr="00DC6515">
        <w:rPr>
          <w:i/>
        </w:rPr>
        <w:t xml:space="preserve">-Drive sert aux chauffeurs pour gérer l’exécution des </w:t>
      </w:r>
      <w:proofErr w:type="spellStart"/>
      <w:r w:rsidRPr="00DC6515">
        <w:rPr>
          <w:i/>
        </w:rPr>
        <w:t>runs</w:t>
      </w:r>
      <w:proofErr w:type="spellEnd"/>
      <w:r w:rsidRPr="00DC6515">
        <w:rPr>
          <w:i/>
        </w:rPr>
        <w:t>.</w:t>
      </w:r>
    </w:p>
    <w:p w14:paraId="6A72230F" w14:textId="77777777" w:rsidR="006E2C58" w:rsidRDefault="006E2C58" w:rsidP="006E2C58">
      <w:pPr>
        <w:rPr>
          <w:szCs w:val="14"/>
        </w:rPr>
      </w:pPr>
    </w:p>
    <w:p w14:paraId="37B7F5E7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76177A3" w14:textId="77777777" w:rsidR="006E2C58" w:rsidRDefault="006E2C58" w:rsidP="006E2C58">
      <w:pPr>
        <w:rPr>
          <w:szCs w:val="14"/>
        </w:rPr>
      </w:pPr>
    </w:p>
    <w:p w14:paraId="61375E16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242162D6" w14:textId="77777777" w:rsidR="00AE470C" w:rsidRDefault="00AE470C" w:rsidP="007C53D3">
      <w:pPr>
        <w:rPr>
          <w:szCs w:val="14"/>
        </w:rPr>
      </w:pPr>
    </w:p>
    <w:p w14:paraId="2FD97459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451548C" w14:textId="7E406E1C" w:rsidR="007C53D3" w:rsidRDefault="007C53D3" w:rsidP="007C53D3">
      <w:pPr>
        <w:rPr>
          <w:szCs w:val="14"/>
        </w:rPr>
      </w:pPr>
    </w:p>
    <w:p w14:paraId="6C274897" w14:textId="77777777" w:rsidR="003E6041" w:rsidRDefault="003E6041" w:rsidP="003E6041">
      <w:pPr>
        <w:pStyle w:val="Corpsdetexte"/>
        <w:spacing w:before="120" w:after="120"/>
        <w:ind w:left="757"/>
        <w:jc w:val="both"/>
      </w:pPr>
      <w:r>
        <w:t>Corriger l’erreur d’arrondi de l’affichage des horaires (</w:t>
      </w:r>
      <w:hyperlink r:id="rId10" w:history="1">
        <w:r w:rsidRPr="003151A8">
          <w:rPr>
            <w:rStyle w:val="Lienhypertexte"/>
          </w:rPr>
          <w:t>issue Git</w:t>
        </w:r>
      </w:hyperlink>
      <w:r>
        <w:t>)</w:t>
      </w:r>
    </w:p>
    <w:p w14:paraId="3A18B62D" w14:textId="77777777" w:rsidR="003E6041" w:rsidRDefault="003E6041" w:rsidP="003E6041">
      <w:pPr>
        <w:pStyle w:val="Corpsdetexte"/>
        <w:spacing w:before="120" w:after="120"/>
        <w:ind w:left="757"/>
        <w:jc w:val="both"/>
      </w:pPr>
      <w:r>
        <w:t xml:space="preserve">Ajouter l’heure du prochain </w:t>
      </w:r>
      <w:proofErr w:type="spellStart"/>
      <w:r>
        <w:t>run</w:t>
      </w:r>
      <w:proofErr w:type="spellEnd"/>
      <w:r>
        <w:t xml:space="preserve"> prévu pour chaque véhicule</w:t>
      </w:r>
    </w:p>
    <w:p w14:paraId="6111B6C9" w14:textId="77777777" w:rsidR="003E6041" w:rsidRDefault="003E6041" w:rsidP="003E6041">
      <w:pPr>
        <w:pStyle w:val="Corpsdetexte"/>
        <w:spacing w:before="120" w:after="120"/>
        <w:ind w:left="757"/>
        <w:jc w:val="both"/>
      </w:pPr>
      <w:r>
        <w:t xml:space="preserve">Faire que la liste des </w:t>
      </w:r>
      <w:proofErr w:type="spellStart"/>
      <w:r>
        <w:t>runs</w:t>
      </w:r>
      <w:proofErr w:type="spellEnd"/>
      <w:r>
        <w:t xml:space="preserve"> soit automatiquement rafraîchie au moment où </w:t>
      </w:r>
      <w:proofErr w:type="spellStart"/>
      <w:r>
        <w:t>l’app</w:t>
      </w:r>
      <w:proofErr w:type="spellEnd"/>
      <w:r>
        <w:t xml:space="preserve"> obtient le focus</w:t>
      </w:r>
    </w:p>
    <w:p w14:paraId="7F9E2012" w14:textId="77777777" w:rsidR="003E6041" w:rsidRDefault="003E6041" w:rsidP="003E6041">
      <w:pPr>
        <w:pStyle w:val="Corpsdetexte"/>
        <w:spacing w:before="120" w:after="120"/>
        <w:ind w:left="757"/>
        <w:jc w:val="both"/>
      </w:pPr>
      <w:r>
        <w:t xml:space="preserve">Mettre en évidence les </w:t>
      </w:r>
      <w:proofErr w:type="spellStart"/>
      <w:r>
        <w:t>runs</w:t>
      </w:r>
      <w:proofErr w:type="spellEnd"/>
      <w:r>
        <w:t xml:space="preserve"> à compléter en termes de chauffeurs plutôt que de véhicule</w:t>
      </w:r>
    </w:p>
    <w:p w14:paraId="7F254D02" w14:textId="17698D3F" w:rsidR="007C53D3" w:rsidRDefault="007C53D3" w:rsidP="003E6041">
      <w:pPr>
        <w:rPr>
          <w:i/>
        </w:rPr>
      </w:pPr>
      <w:r>
        <w:br w:type="page"/>
      </w:r>
      <w:r w:rsidR="239DB570" w:rsidRPr="085619D6">
        <w:lastRenderedPageBreak/>
        <w:t>Gestion de projet</w:t>
      </w:r>
    </w:p>
    <w:p w14:paraId="550830E0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3647D1A0" w14:textId="7FC5BCFF" w:rsidR="00DC6515" w:rsidRPr="00DC6515" w:rsidRDefault="00DC6515" w:rsidP="085619D6">
      <w:pPr>
        <w:spacing w:line="259" w:lineRule="auto"/>
        <w:rPr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Pour la méthodologie de projet j’utilise la méthode Agile de </w:t>
      </w:r>
      <w:proofErr w:type="spellStart"/>
      <w:r>
        <w:rPr>
          <w:b/>
          <w:bCs/>
          <w:i/>
          <w:iCs/>
          <w:color w:val="000000" w:themeColor="text1"/>
        </w:rPr>
        <w:t>scrum</w:t>
      </w:r>
      <w:proofErr w:type="spellEnd"/>
      <w:r>
        <w:rPr>
          <w:b/>
          <w:bCs/>
          <w:i/>
          <w:iCs/>
          <w:color w:val="000000" w:themeColor="text1"/>
        </w:rPr>
        <w:t xml:space="preserve">. Pour se faire j’utilise le programme </w:t>
      </w:r>
      <w:proofErr w:type="spellStart"/>
      <w:r>
        <w:rPr>
          <w:b/>
          <w:bCs/>
          <w:i/>
          <w:iCs/>
          <w:color w:val="000000" w:themeColor="text1"/>
        </w:rPr>
        <w:t>iceScrum</w:t>
      </w:r>
      <w:proofErr w:type="spellEnd"/>
      <w:r>
        <w:rPr>
          <w:b/>
          <w:bCs/>
          <w:i/>
          <w:iCs/>
          <w:color w:val="000000" w:themeColor="text1"/>
        </w:rPr>
        <w:t xml:space="preserve"> qui me permet d’inscrire les tâches que je dois mettre </w:t>
      </w:r>
      <w:proofErr w:type="spellStart"/>
      <w:proofErr w:type="gramStart"/>
      <w:r>
        <w:rPr>
          <w:b/>
          <w:bCs/>
          <w:i/>
          <w:iCs/>
          <w:color w:val="000000" w:themeColor="text1"/>
        </w:rPr>
        <w:t>a</w:t>
      </w:r>
      <w:proofErr w:type="spellEnd"/>
      <w:proofErr w:type="gramEnd"/>
      <w:r>
        <w:rPr>
          <w:b/>
          <w:bCs/>
          <w:i/>
          <w:iCs/>
          <w:color w:val="000000" w:themeColor="text1"/>
        </w:rPr>
        <w:t xml:space="preserve"> jour pour chaque tâches que j’accompli. Normalement pour la planification du projet je dois utiliser des sprints que je dois décrire au </w:t>
      </w:r>
      <w:proofErr w:type="spellStart"/>
      <w:r>
        <w:rPr>
          <w:b/>
          <w:bCs/>
          <w:i/>
          <w:iCs/>
          <w:color w:val="000000" w:themeColor="text1"/>
        </w:rPr>
        <w:t>debut</w:t>
      </w:r>
      <w:proofErr w:type="spellEnd"/>
      <w:r>
        <w:rPr>
          <w:b/>
          <w:bCs/>
          <w:i/>
          <w:iCs/>
          <w:color w:val="000000" w:themeColor="text1"/>
        </w:rPr>
        <w:t xml:space="preserve"> du projet</w:t>
      </w:r>
      <w:r w:rsidR="003E6041">
        <w:rPr>
          <w:b/>
          <w:bCs/>
          <w:i/>
          <w:iCs/>
          <w:color w:val="000000" w:themeColor="text1"/>
        </w:rPr>
        <w:t>.</w:t>
      </w:r>
    </w:p>
    <w:p w14:paraId="7C41AF34" w14:textId="77777777" w:rsidR="007C53D3" w:rsidRDefault="007C53D3" w:rsidP="085619D6">
      <w:pPr>
        <w:pStyle w:val="Titre2"/>
        <w:rPr>
          <w:i w:val="0"/>
        </w:rPr>
      </w:pPr>
      <w:bookmarkStart w:id="3" w:name="_Toc499021835"/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3"/>
    </w:p>
    <w:p w14:paraId="7EEB540D" w14:textId="77777777" w:rsidR="00DB6B0C" w:rsidRPr="00DB6B0C" w:rsidRDefault="00DB6B0C" w:rsidP="00DB6B0C"/>
    <w:p w14:paraId="250461CC" w14:textId="77777777" w:rsidR="00DB6B0C" w:rsidRPr="00DB6B0C" w:rsidRDefault="00DB6B0C" w:rsidP="00DB6B0C">
      <w:pPr>
        <w:rPr>
          <w:strike/>
        </w:rPr>
      </w:pPr>
      <w:r w:rsidRPr="00DB6B0C">
        <w:rPr>
          <w:rStyle w:val="normaltextrun"/>
          <w:rFonts w:cs="Arial"/>
          <w:i/>
          <w:iCs/>
          <w:strike/>
          <w:color w:val="000000"/>
          <w:shd w:val="clear" w:color="auto" w:fill="FFFFFF"/>
        </w:rPr>
        <w:t>Ce chapitre montre la planification du projet. Celui-ci peut être découpé en tâches qui seront planifiées. Il s'agit de la première planification du projet, celle-ci devra être revue après l'analyse. Cette planification sera présentée sous la forme d'un diagramme.</w:t>
      </w:r>
      <w:r w:rsidRPr="00DB6B0C">
        <w:rPr>
          <w:rStyle w:val="eop"/>
          <w:rFonts w:cs="Arial"/>
          <w:strike/>
          <w:color w:val="000000"/>
          <w:shd w:val="clear" w:color="auto" w:fill="FFFFFF"/>
        </w:rPr>
        <w:t> </w:t>
      </w:r>
    </w:p>
    <w:p w14:paraId="34289851" w14:textId="77777777" w:rsidR="007C53D3" w:rsidRDefault="007C53D3" w:rsidP="007C53D3">
      <w:pPr>
        <w:rPr>
          <w:szCs w:val="14"/>
        </w:rPr>
      </w:pPr>
    </w:p>
    <w:p w14:paraId="146820AA" w14:textId="77777777" w:rsidR="00AE470C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Ce chapitre récapitule les dates clés (début du projet, fin, jours fériés)</w:t>
      </w:r>
    </w:p>
    <w:p w14:paraId="79B9C6F0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Il donne les heures de travail d’une semaine normale.</w:t>
      </w:r>
    </w:p>
    <w:p w14:paraId="6711D354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Cela permet de vérifier que le temps à disposition est correct</w:t>
      </w:r>
    </w:p>
    <w:p w14:paraId="31E53E52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42948C7B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Il présente ensuite la découpe en sprints. Pour chacun, on a :</w:t>
      </w:r>
    </w:p>
    <w:p w14:paraId="57DE2977" w14:textId="77777777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00E9B1D2" w14:textId="77777777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205774DF" w14:textId="77777777" w:rsidR="007C68B3" w:rsidRDefault="007C68B3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Le nombre d’heure de travail</w:t>
      </w:r>
    </w:p>
    <w:p w14:paraId="562B4F9A" w14:textId="77777777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56999BF3" w14:textId="77777777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Cette planification est établie rapidement en tout début de projet et ne peut en aucun cas être modifiée après sa publication</w:t>
      </w:r>
    </w:p>
    <w:p w14:paraId="5E00A912" w14:textId="77777777" w:rsidR="00AE470C" w:rsidRDefault="00AE470C" w:rsidP="00AE470C">
      <w:pPr>
        <w:rPr>
          <w:szCs w:val="14"/>
        </w:rPr>
      </w:pPr>
    </w:p>
    <w:p w14:paraId="5A62F1AD" w14:textId="5646E0B3" w:rsidR="007C1E07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tbl>
      <w:tblPr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9"/>
        <w:gridCol w:w="6948"/>
      </w:tblGrid>
      <w:tr w:rsidR="0067475D" w:rsidRPr="005D072F" w14:paraId="61933318" w14:textId="77777777" w:rsidTr="00344AD0">
        <w:trPr>
          <w:trHeight w:val="260"/>
          <w:jc w:val="center"/>
        </w:trPr>
        <w:tc>
          <w:tcPr>
            <w:tcW w:w="2809" w:type="dxa"/>
            <w:vAlign w:val="center"/>
          </w:tcPr>
          <w:p w14:paraId="5DDD0CE7" w14:textId="77777777" w:rsidR="0067475D" w:rsidRPr="005D072F" w:rsidRDefault="0067475D" w:rsidP="00344AD0">
            <w:pPr>
              <w:autoSpaceDE w:val="0"/>
              <w:autoSpaceDN w:val="0"/>
              <w:adjustRightInd w:val="0"/>
              <w:ind w:left="7"/>
              <w:rPr>
                <w:rFonts w:cstheme="minorHAnsi"/>
                <w:b/>
              </w:rPr>
            </w:pPr>
            <w:r w:rsidRPr="005D072F">
              <w:rPr>
                <w:rFonts w:cstheme="minorHAnsi"/>
                <w:b/>
              </w:rPr>
              <w:t>Période de réalisation :</w:t>
            </w:r>
          </w:p>
        </w:tc>
        <w:tc>
          <w:tcPr>
            <w:tcW w:w="6948" w:type="dxa"/>
            <w:vAlign w:val="center"/>
          </w:tcPr>
          <w:p w14:paraId="0444E1B3" w14:textId="77777777" w:rsidR="0067475D" w:rsidRPr="005D072F" w:rsidRDefault="0067475D" w:rsidP="00344AD0">
            <w:pPr>
              <w:autoSpaceDE w:val="0"/>
              <w:autoSpaceDN w:val="0"/>
              <w:adjustRightInd w:val="0"/>
              <w:spacing w:line="240" w:lineRule="atLeast"/>
            </w:pPr>
            <w:r w:rsidRPr="1EE0838C">
              <w:t>22.01 - 15.03.2024</w:t>
            </w:r>
          </w:p>
        </w:tc>
      </w:tr>
      <w:tr w:rsidR="0067475D" w:rsidRPr="005D072F" w14:paraId="60E5A3B3" w14:textId="77777777" w:rsidTr="00344AD0">
        <w:trPr>
          <w:trHeight w:val="260"/>
          <w:jc w:val="center"/>
        </w:trPr>
        <w:tc>
          <w:tcPr>
            <w:tcW w:w="2809" w:type="dxa"/>
            <w:vAlign w:val="center"/>
          </w:tcPr>
          <w:p w14:paraId="671BF9DB" w14:textId="77777777" w:rsidR="0067475D" w:rsidRPr="005D072F" w:rsidRDefault="0067475D" w:rsidP="00344AD0">
            <w:pPr>
              <w:autoSpaceDE w:val="0"/>
              <w:autoSpaceDN w:val="0"/>
              <w:adjustRightInd w:val="0"/>
              <w:ind w:left="291" w:hanging="284"/>
              <w:rPr>
                <w:rFonts w:cstheme="minorHAnsi"/>
                <w:b/>
              </w:rPr>
            </w:pPr>
            <w:r w:rsidRPr="005D072F">
              <w:rPr>
                <w:rFonts w:cstheme="minorHAnsi"/>
                <w:b/>
              </w:rPr>
              <w:t>Horaire de travail :</w:t>
            </w:r>
          </w:p>
        </w:tc>
        <w:tc>
          <w:tcPr>
            <w:tcW w:w="6948" w:type="dxa"/>
            <w:vAlign w:val="center"/>
          </w:tcPr>
          <w:p w14:paraId="374D341B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Lundi : 8 périodes de 45mins</w:t>
            </w:r>
          </w:p>
          <w:p w14:paraId="27D4B8B7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Mardi : 0 périodes</w:t>
            </w:r>
          </w:p>
          <w:p w14:paraId="26BF1435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Mercredi : 8 périodes de 45mins</w:t>
            </w:r>
          </w:p>
          <w:p w14:paraId="0B76F2EC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Jeudi : 4 périodes de 45mins</w:t>
            </w:r>
          </w:p>
          <w:p w14:paraId="6D520E04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Vendredi : 9 périodes de 45mins</w:t>
            </w:r>
          </w:p>
          <w:p w14:paraId="7FF097D3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Total par semaine normal : 29 périodes</w:t>
            </w:r>
          </w:p>
          <w:p w14:paraId="4BFD7AE7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Style w:val="lev"/>
                <w:rFonts w:ascii="Segoe UI" w:hAnsi="Segoe UI" w:cs="Segoe UI"/>
                <w:color w:val="212529"/>
                <w:shd w:val="clear" w:color="auto" w:fill="FFFFFF"/>
              </w:rPr>
              <w:t>Relâches 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: du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. 10 février au di. 18 février 2024 </w:t>
            </w:r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( -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29 périodes )</w:t>
            </w:r>
          </w:p>
          <w:p w14:paraId="5660D67E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Jours congé pour concours ETML : lu. 19 février 2024 </w:t>
            </w:r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( -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8 périodes )</w:t>
            </w:r>
          </w:p>
          <w:p w14:paraId="5C119329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8 semaine de projet – 1 semaine de vacance – 1 jour congé</w:t>
            </w:r>
          </w:p>
          <w:p w14:paraId="2947819C" w14:textId="76665E44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7 * </w:t>
            </w:r>
            <w:r w:rsidR="00F37480">
              <w:rPr>
                <w:rFonts w:cstheme="minorHAnsi"/>
              </w:rPr>
              <w:t>29 -</w:t>
            </w:r>
            <w:r>
              <w:rPr>
                <w:rFonts w:cstheme="minorHAnsi"/>
              </w:rPr>
              <w:t xml:space="preserve"> 8 = 195</w:t>
            </w:r>
          </w:p>
          <w:p w14:paraId="3743FEDC" w14:textId="77777777" w:rsidR="0067475D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195 * 45 / 60 = 146.25 H</w:t>
            </w:r>
          </w:p>
          <w:p w14:paraId="469518CF" w14:textId="77777777" w:rsidR="0067475D" w:rsidRPr="005D072F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146H et 15 minutes de travail au total</w:t>
            </w:r>
          </w:p>
        </w:tc>
      </w:tr>
      <w:tr w:rsidR="0067475D" w:rsidRPr="005D072F" w14:paraId="3B47F110" w14:textId="77777777" w:rsidTr="00344AD0">
        <w:trPr>
          <w:trHeight w:val="260"/>
          <w:jc w:val="center"/>
        </w:trPr>
        <w:tc>
          <w:tcPr>
            <w:tcW w:w="2809" w:type="dxa"/>
            <w:vAlign w:val="center"/>
          </w:tcPr>
          <w:p w14:paraId="64C5F672" w14:textId="77777777" w:rsidR="0067475D" w:rsidRPr="005D072F" w:rsidRDefault="0067475D" w:rsidP="00344AD0">
            <w:pPr>
              <w:autoSpaceDE w:val="0"/>
              <w:autoSpaceDN w:val="0"/>
              <w:adjustRightInd w:val="0"/>
              <w:ind w:left="7"/>
              <w:rPr>
                <w:rFonts w:cstheme="minorHAnsi"/>
                <w:b/>
              </w:rPr>
            </w:pPr>
            <w:r w:rsidRPr="005D072F">
              <w:rPr>
                <w:rFonts w:cstheme="minorHAnsi"/>
                <w:b/>
              </w:rPr>
              <w:t>Nombre d'heures :</w:t>
            </w:r>
          </w:p>
        </w:tc>
        <w:tc>
          <w:tcPr>
            <w:tcW w:w="6948" w:type="dxa"/>
            <w:vAlign w:val="center"/>
          </w:tcPr>
          <w:p w14:paraId="198C6D40" w14:textId="77777777" w:rsidR="0067475D" w:rsidRPr="005D072F" w:rsidRDefault="0067475D" w:rsidP="00344AD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146H et 15 minutes</w:t>
            </w:r>
          </w:p>
        </w:tc>
      </w:tr>
    </w:tbl>
    <w:p w14:paraId="78270BD0" w14:textId="357CB471" w:rsidR="0067475D" w:rsidRDefault="0067475D" w:rsidP="00AE470C">
      <w:pPr>
        <w:rPr>
          <w:i/>
          <w:iCs/>
          <w:szCs w:val="14"/>
        </w:rPr>
      </w:pPr>
    </w:p>
    <w:p w14:paraId="0C231657" w14:textId="55F06B6E" w:rsidR="00F37480" w:rsidRDefault="00F37480" w:rsidP="00AE470C">
      <w:pPr>
        <w:rPr>
          <w:i/>
          <w:iCs/>
          <w:szCs w:val="14"/>
        </w:rPr>
      </w:pPr>
      <w:r>
        <w:rPr>
          <w:i/>
          <w:iCs/>
          <w:szCs w:val="14"/>
        </w:rPr>
        <w:lastRenderedPageBreak/>
        <w:t>Heure de travail sur le projet :</w:t>
      </w:r>
    </w:p>
    <w:p w14:paraId="03564E48" w14:textId="77777777" w:rsidR="00F37480" w:rsidRDefault="00F37480" w:rsidP="00AE470C">
      <w:pPr>
        <w:rPr>
          <w:i/>
          <w:iCs/>
          <w:szCs w:val="14"/>
        </w:rPr>
      </w:pPr>
    </w:p>
    <w:tbl>
      <w:tblPr>
        <w:tblStyle w:val="Grilledutableau"/>
        <w:tblW w:w="8926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2110"/>
        <w:gridCol w:w="1859"/>
        <w:gridCol w:w="1843"/>
      </w:tblGrid>
      <w:tr w:rsidR="004B305F" w:rsidRPr="004B305F" w14:paraId="62B9D963" w14:textId="77777777" w:rsidTr="004B305F">
        <w:trPr>
          <w:trHeight w:val="271"/>
        </w:trPr>
        <w:tc>
          <w:tcPr>
            <w:tcW w:w="1980" w:type="dxa"/>
            <w:shd w:val="clear" w:color="auto" w:fill="B4C6E7" w:themeFill="accent1" w:themeFillTint="66"/>
          </w:tcPr>
          <w:p w14:paraId="7CD05F80" w14:textId="310FE9C3" w:rsidR="004B305F" w:rsidRPr="004B305F" w:rsidRDefault="004B305F" w:rsidP="00AE470C">
            <w:pPr>
              <w:rPr>
                <w:iCs/>
                <w:szCs w:val="14"/>
              </w:rPr>
            </w:pPr>
            <w:r w:rsidRPr="004B305F">
              <w:rPr>
                <w:iCs/>
                <w:szCs w:val="14"/>
              </w:rPr>
              <w:t>Lundi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ECA8DC" w14:textId="5AB6387A" w:rsidR="004B305F" w:rsidRPr="004B305F" w:rsidRDefault="004B305F" w:rsidP="00AE470C">
            <w:pPr>
              <w:rPr>
                <w:iCs/>
                <w:szCs w:val="14"/>
              </w:rPr>
            </w:pPr>
            <w:r w:rsidRPr="004B305F">
              <w:rPr>
                <w:iCs/>
                <w:szCs w:val="14"/>
              </w:rPr>
              <w:t>Mardi</w:t>
            </w:r>
          </w:p>
        </w:tc>
        <w:tc>
          <w:tcPr>
            <w:tcW w:w="2110" w:type="dxa"/>
            <w:shd w:val="clear" w:color="auto" w:fill="B4C6E7" w:themeFill="accent1" w:themeFillTint="66"/>
          </w:tcPr>
          <w:p w14:paraId="7216E765" w14:textId="04E96D8F" w:rsidR="004B305F" w:rsidRPr="004B305F" w:rsidRDefault="004B305F" w:rsidP="00AE470C">
            <w:pPr>
              <w:rPr>
                <w:iCs/>
                <w:szCs w:val="14"/>
              </w:rPr>
            </w:pPr>
            <w:r w:rsidRPr="004B305F">
              <w:rPr>
                <w:iCs/>
                <w:szCs w:val="14"/>
              </w:rPr>
              <w:t>Mercredi</w:t>
            </w:r>
          </w:p>
        </w:tc>
        <w:tc>
          <w:tcPr>
            <w:tcW w:w="1859" w:type="dxa"/>
            <w:shd w:val="clear" w:color="auto" w:fill="B4C6E7" w:themeFill="accent1" w:themeFillTint="66"/>
          </w:tcPr>
          <w:p w14:paraId="73B807F9" w14:textId="35066EDF" w:rsidR="004B305F" w:rsidRPr="004B305F" w:rsidRDefault="004B305F" w:rsidP="00AE470C">
            <w:pPr>
              <w:rPr>
                <w:iCs/>
                <w:szCs w:val="14"/>
              </w:rPr>
            </w:pPr>
            <w:r w:rsidRPr="004B305F">
              <w:rPr>
                <w:iCs/>
                <w:szCs w:val="14"/>
              </w:rPr>
              <w:t>Jeudi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7616C614" w14:textId="4E963CC8" w:rsidR="004B305F" w:rsidRPr="004B305F" w:rsidRDefault="004B305F" w:rsidP="00AE470C">
            <w:pPr>
              <w:rPr>
                <w:iCs/>
                <w:szCs w:val="14"/>
              </w:rPr>
            </w:pPr>
            <w:r w:rsidRPr="004B305F">
              <w:rPr>
                <w:iCs/>
                <w:szCs w:val="14"/>
              </w:rPr>
              <w:t>Vendredi</w:t>
            </w:r>
          </w:p>
        </w:tc>
      </w:tr>
      <w:tr w:rsidR="004B305F" w:rsidRPr="004B305F" w14:paraId="4EF1D27A" w14:textId="77777777" w:rsidTr="004B305F">
        <w:trPr>
          <w:trHeight w:val="1388"/>
        </w:trPr>
        <w:tc>
          <w:tcPr>
            <w:tcW w:w="1980" w:type="dxa"/>
          </w:tcPr>
          <w:p w14:paraId="3FB25441" w14:textId="603B80B8" w:rsidR="004B305F" w:rsidRPr="004B305F" w:rsidRDefault="004B305F" w:rsidP="00AE470C">
            <w:pPr>
              <w:rPr>
                <w:iCs/>
                <w:szCs w:val="14"/>
              </w:rPr>
            </w:pPr>
            <w:r w:rsidRPr="004B305F">
              <w:rPr>
                <w:iCs/>
                <w:szCs w:val="14"/>
              </w:rPr>
              <w:t>8H00–12h20</w:t>
            </w:r>
          </w:p>
          <w:p w14:paraId="1F644626" w14:textId="77777777" w:rsidR="004B305F" w:rsidRDefault="004B305F" w:rsidP="00AE470C">
            <w:pPr>
              <w:rPr>
                <w:iCs/>
                <w:szCs w:val="14"/>
              </w:rPr>
            </w:pPr>
            <w:r w:rsidRPr="004B305F">
              <w:rPr>
                <w:iCs/>
                <w:szCs w:val="14"/>
              </w:rPr>
              <w:t>13h10–15h50</w:t>
            </w:r>
          </w:p>
          <w:p w14:paraId="0ED58901" w14:textId="27906850" w:rsidR="004B305F" w:rsidRPr="004B305F" w:rsidRDefault="004B305F" w:rsidP="00AE470C">
            <w:pPr>
              <w:rPr>
                <w:iCs/>
                <w:szCs w:val="14"/>
              </w:rPr>
            </w:pPr>
          </w:p>
        </w:tc>
        <w:tc>
          <w:tcPr>
            <w:tcW w:w="1134" w:type="dxa"/>
          </w:tcPr>
          <w:p w14:paraId="30F59D44" w14:textId="1CA5BBAA" w:rsidR="004B305F" w:rsidRPr="004B305F" w:rsidRDefault="004B305F" w:rsidP="00AE470C">
            <w:pPr>
              <w:rPr>
                <w:iCs/>
                <w:szCs w:val="14"/>
              </w:rPr>
            </w:pPr>
          </w:p>
        </w:tc>
        <w:tc>
          <w:tcPr>
            <w:tcW w:w="2110" w:type="dxa"/>
          </w:tcPr>
          <w:p w14:paraId="072A5F14" w14:textId="77777777" w:rsidR="004B305F" w:rsidRDefault="004B305F" w:rsidP="00AE470C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8H00 – 11h30</w:t>
            </w:r>
          </w:p>
          <w:p w14:paraId="599F127E" w14:textId="4A54F49A" w:rsidR="004B305F" w:rsidRPr="004B305F" w:rsidRDefault="004B305F" w:rsidP="00AE470C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13h10 -16h40</w:t>
            </w:r>
          </w:p>
        </w:tc>
        <w:tc>
          <w:tcPr>
            <w:tcW w:w="1859" w:type="dxa"/>
          </w:tcPr>
          <w:p w14:paraId="46954EFA" w14:textId="783CF294" w:rsidR="004B305F" w:rsidRPr="004B305F" w:rsidRDefault="004B305F" w:rsidP="004B305F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13H10 -16h40</w:t>
            </w:r>
          </w:p>
        </w:tc>
        <w:tc>
          <w:tcPr>
            <w:tcW w:w="1843" w:type="dxa"/>
          </w:tcPr>
          <w:p w14:paraId="26AB3739" w14:textId="77777777" w:rsidR="004B305F" w:rsidRDefault="004B305F" w:rsidP="00AE470C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8H00 – 12h20</w:t>
            </w:r>
          </w:p>
          <w:p w14:paraId="6903B98A" w14:textId="70511135" w:rsidR="004B305F" w:rsidRPr="004B305F" w:rsidRDefault="004B305F" w:rsidP="00AE470C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13h10 – 16h40</w:t>
            </w:r>
          </w:p>
        </w:tc>
      </w:tr>
    </w:tbl>
    <w:p w14:paraId="6F0A6920" w14:textId="77777777" w:rsidR="003E6041" w:rsidRPr="006E2C58" w:rsidRDefault="003E6041" w:rsidP="00AE470C">
      <w:pPr>
        <w:rPr>
          <w:i/>
          <w:iCs/>
          <w:szCs w:val="14"/>
        </w:rPr>
      </w:pPr>
    </w:p>
    <w:p w14:paraId="72772A1A" w14:textId="128E56AE" w:rsidR="009326CA" w:rsidRDefault="009326CA" w:rsidP="009326CA">
      <w:pPr>
        <w:pStyle w:val="Titre3"/>
      </w:pPr>
      <w:r>
        <w:t>Sprint</w:t>
      </w:r>
    </w:p>
    <w:p w14:paraId="799FFB9E" w14:textId="70D2D4D4" w:rsidR="009326CA" w:rsidRPr="009326CA" w:rsidRDefault="009326CA" w:rsidP="009326CA">
      <w:r>
        <w:t xml:space="preserve">Les sprints se déroule sur 2 semaines et aux total il y en a 3. Le premier sprint est la prise en main des outils, le 2 et 3 sont principalement de la documentation et la réalisation des 4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storys</w:t>
      </w:r>
      <w:proofErr w:type="spellEnd"/>
    </w:p>
    <w:p w14:paraId="20DE6765" w14:textId="0970D849" w:rsidR="006E2C58" w:rsidRPr="009326CA" w:rsidRDefault="009326CA" w:rsidP="00AE470C">
      <w:pPr>
        <w:rPr>
          <w:b/>
          <w:szCs w:val="14"/>
        </w:rPr>
      </w:pPr>
      <w:r w:rsidRPr="009326CA">
        <w:rPr>
          <w:b/>
          <w:szCs w:val="14"/>
        </w:rPr>
        <w:t>Sprint 1 (25.01 – 10.02) </w:t>
      </w:r>
    </w:p>
    <w:p w14:paraId="7A7E7ABC" w14:textId="00D6283F" w:rsidR="009326CA" w:rsidRDefault="009326CA" w:rsidP="00AE470C">
      <w:pPr>
        <w:rPr>
          <w:szCs w:val="14"/>
        </w:rPr>
      </w:pPr>
      <w:r w:rsidRPr="009326CA">
        <w:rPr>
          <w:szCs w:val="14"/>
        </w:rPr>
        <w:t xml:space="preserve">Mes buts : Finir la planification, prendre en main </w:t>
      </w:r>
      <w:proofErr w:type="spellStart"/>
      <w:r w:rsidRPr="009326CA">
        <w:rPr>
          <w:szCs w:val="14"/>
        </w:rPr>
        <w:t>icescrum</w:t>
      </w:r>
      <w:proofErr w:type="spellEnd"/>
      <w:r w:rsidRPr="009326CA">
        <w:rPr>
          <w:szCs w:val="14"/>
        </w:rPr>
        <w:t xml:space="preserve">, prendre en main </w:t>
      </w:r>
      <w:proofErr w:type="spellStart"/>
      <w:r w:rsidRPr="009326CA">
        <w:rPr>
          <w:szCs w:val="14"/>
        </w:rPr>
        <w:t>react</w:t>
      </w:r>
      <w:proofErr w:type="spellEnd"/>
      <w:r w:rsidRPr="009326CA">
        <w:rPr>
          <w:szCs w:val="14"/>
        </w:rPr>
        <w:t xml:space="preserve">, comprendre la structure de l'application </w:t>
      </w:r>
      <w:proofErr w:type="spellStart"/>
      <w:r w:rsidRPr="009326CA">
        <w:rPr>
          <w:szCs w:val="14"/>
        </w:rPr>
        <w:t>Runeo</w:t>
      </w:r>
      <w:proofErr w:type="spellEnd"/>
      <w:r w:rsidRPr="009326CA">
        <w:rPr>
          <w:szCs w:val="14"/>
        </w:rPr>
        <w:t>-Drive</w:t>
      </w:r>
    </w:p>
    <w:p w14:paraId="386F9B8A" w14:textId="3E8DAD58" w:rsidR="009326CA" w:rsidRPr="009326CA" w:rsidRDefault="009326CA" w:rsidP="00AE470C">
      <w:pPr>
        <w:rPr>
          <w:b/>
          <w:szCs w:val="14"/>
        </w:rPr>
      </w:pPr>
      <w:r w:rsidRPr="009326CA">
        <w:rPr>
          <w:b/>
          <w:szCs w:val="14"/>
        </w:rPr>
        <w:t>Sprint 2 (19.02 – 02.03)</w:t>
      </w:r>
    </w:p>
    <w:p w14:paraId="07F7222E" w14:textId="0DFB7A64" w:rsidR="009326CA" w:rsidRDefault="009326CA" w:rsidP="00AE470C">
      <w:pPr>
        <w:rPr>
          <w:szCs w:val="14"/>
        </w:rPr>
      </w:pPr>
      <w:r w:rsidRPr="009326CA">
        <w:rPr>
          <w:szCs w:val="14"/>
        </w:rPr>
        <w:t xml:space="preserve">Mon but sur ce sprint est de commencer la réalisation, Finir les 2 user story qui sont dans se sprint. Prendre en main </w:t>
      </w:r>
      <w:proofErr w:type="spellStart"/>
      <w:r w:rsidRPr="009326CA">
        <w:rPr>
          <w:szCs w:val="14"/>
        </w:rPr>
        <w:t>react</w:t>
      </w:r>
      <w:proofErr w:type="spellEnd"/>
      <w:r w:rsidRPr="009326CA">
        <w:rPr>
          <w:szCs w:val="14"/>
        </w:rPr>
        <w:t xml:space="preserve"> grâce ses user story.</w:t>
      </w:r>
    </w:p>
    <w:p w14:paraId="3676C6B2" w14:textId="743F9801" w:rsidR="009326CA" w:rsidRPr="009326CA" w:rsidRDefault="009326CA" w:rsidP="00AE470C">
      <w:pPr>
        <w:rPr>
          <w:b/>
          <w:szCs w:val="14"/>
        </w:rPr>
      </w:pPr>
      <w:r w:rsidRPr="009326CA">
        <w:rPr>
          <w:b/>
          <w:szCs w:val="14"/>
        </w:rPr>
        <w:t>Sprint 3 (04.03 – 16.03)</w:t>
      </w:r>
    </w:p>
    <w:p w14:paraId="46B74936" w14:textId="78FDD641" w:rsidR="009326CA" w:rsidRDefault="009326CA" w:rsidP="00AE470C">
      <w:pPr>
        <w:rPr>
          <w:szCs w:val="14"/>
        </w:rPr>
      </w:pPr>
      <w:r w:rsidRPr="009326CA">
        <w:rPr>
          <w:szCs w:val="14"/>
        </w:rPr>
        <w:t xml:space="preserve">Finir les dernières user story qui sont de se sprint et toujours me perfectionner sur </w:t>
      </w:r>
      <w:proofErr w:type="spellStart"/>
      <w:r w:rsidRPr="009326CA">
        <w:rPr>
          <w:szCs w:val="14"/>
        </w:rPr>
        <w:t>react</w:t>
      </w:r>
      <w:proofErr w:type="spellEnd"/>
    </w:p>
    <w:p w14:paraId="0F31569A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72D3FB4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95CC35D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6BFB383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03564B3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09006F3" w14:textId="77777777" w:rsidR="007C68B3" w:rsidRPr="007C68B3" w:rsidRDefault="007C68B3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506751D2" w14:textId="77777777" w:rsidR="007C68B3" w:rsidRPr="007C68B3" w:rsidRDefault="007C68B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Un ou plusieurs schémas de contexte montrant le système dans son environnement d’utilisation, ainsi que ses utilisateurs. Ce type schéma doit être accompagné d’explications textuelles</w:t>
      </w:r>
    </w:p>
    <w:p w14:paraId="26BAD250" w14:textId="77777777" w:rsidR="007C68B3" w:rsidRPr="007C68B3" w:rsidRDefault="007C68B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d’architecture montrant la structure </w:t>
      </w:r>
      <w:r w:rsidR="00251B89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du système. Ce type schéma doit être accompagné d’explications textuelles</w:t>
      </w:r>
    </w:p>
    <w:p w14:paraId="6823058D" w14:textId="77777777" w:rsidR="007C68B3" w:rsidRDefault="007C68B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Un modèle conceptuel des données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accompagné d’une explication pour chaque entité/attribut possédant une </w:t>
      </w:r>
      <w:commentRangeStart w:id="6"/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particularité</w:t>
      </w:r>
      <w:commentRangeEnd w:id="6"/>
      <w:r w:rsidR="000D0236">
        <w:rPr>
          <w:rStyle w:val="Marquedecommentaire"/>
          <w:rFonts w:ascii="Arial" w:hAnsi="Arial"/>
          <w:lang w:eastAsia="fr-FR"/>
        </w:rPr>
        <w:commentReference w:id="6"/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.</w:t>
      </w:r>
    </w:p>
    <w:p w14:paraId="2298DECC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5DA7F327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utilisées. N’ayez recours à la capture d’écran que s’il n’y a pas d’autre moyen de faire.</w:t>
      </w:r>
    </w:p>
    <w:p w14:paraId="0F27FE1B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0C4C0A9C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C3FAA02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1169F66E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291F9C6D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3CC0B97F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489903F2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1392758" w14:textId="497A6F03" w:rsidR="007C68B3" w:rsidRDefault="007C68B3" w:rsidP="007C68B3">
      <w:pPr>
        <w:pStyle w:val="Titre2"/>
        <w:rPr>
          <w:i w:val="0"/>
          <w:iCs/>
        </w:rPr>
      </w:pPr>
      <w:bookmarkStart w:id="7" w:name="_Toc71691012"/>
      <w:bookmarkStart w:id="8" w:name="_Toc499021838"/>
      <w:r>
        <w:rPr>
          <w:i w:val="0"/>
          <w:iCs/>
        </w:rPr>
        <w:lastRenderedPageBreak/>
        <w:t>Analyse fonctionnelle</w:t>
      </w:r>
    </w:p>
    <w:p w14:paraId="5E90F260" w14:textId="37D1924A" w:rsidR="009326CA" w:rsidRDefault="009326CA" w:rsidP="009326CA">
      <w:pPr>
        <w:pStyle w:val="Titre3"/>
      </w:pPr>
      <w:r>
        <w:t>Affichage des horaires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326CA" w14:paraId="53EDB84B" w14:textId="77777777" w:rsidTr="009326C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AF44C2" w14:textId="77777777" w:rsidR="009326CA" w:rsidRDefault="009326CA" w:rsidP="002E2808">
            <w:r>
              <w:t>En tant que chauffeurs Je veux que les horaires de mon groupes s'affichent correctement dans l'onglet Horaire Pour pouvoir être sur des mes heures de travail</w:t>
            </w:r>
          </w:p>
        </w:tc>
      </w:tr>
      <w:tr w:rsidR="009326CA" w14:paraId="68B4F47C" w14:textId="77777777" w:rsidTr="009326C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C3EBC9" w14:textId="77777777" w:rsidR="009326CA" w:rsidRDefault="009326CA" w:rsidP="002E280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6"/>
              <w:gridCol w:w="7704"/>
            </w:tblGrid>
            <w:tr w:rsidR="009326CA" w14:paraId="57CE4E1B" w14:textId="77777777" w:rsidTr="002E280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39765B" w14:textId="77777777" w:rsidR="009326CA" w:rsidRDefault="009326CA" w:rsidP="002E2808">
                  <w:r>
                    <w:t>Affichage correct</w:t>
                  </w:r>
                </w:p>
              </w:tc>
              <w:tc>
                <w:tcPr>
                  <w:tcW w:w="0" w:type="auto"/>
                </w:tcPr>
                <w:p w14:paraId="1B7E4FF6" w14:textId="079EB31A" w:rsidR="009326CA" w:rsidRDefault="009326CA" w:rsidP="002E2808">
                  <w:r>
                    <w:t>Dans l'application lorsque je suis dans un groupe qui travaille jusqu'à 16h30 Quand je vais dans la page horaire L'affichage est comme sur "Affichage horaire.PNG"</w:t>
                  </w:r>
                </w:p>
              </w:tc>
            </w:tr>
          </w:tbl>
          <w:p w14:paraId="2097556D" w14:textId="77777777" w:rsidR="009326CA" w:rsidRDefault="009326CA" w:rsidP="002E2808"/>
        </w:tc>
      </w:tr>
    </w:tbl>
    <w:p w14:paraId="01143A9A" w14:textId="6FE1D638" w:rsidR="009326CA" w:rsidRDefault="009326CA" w:rsidP="009326CA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0DE80412" wp14:editId="6BBA73AF">
            <wp:extent cx="3181350" cy="5662295"/>
            <wp:effectExtent l="0" t="0" r="0" b="0"/>
            <wp:docPr id="1" name="Image 1" descr="C:\Users\pd51hwz\Downloads\Affichage horai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51hwz\Downloads\Affichage horair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B3E" w14:textId="7EE7588C" w:rsidR="009326CA" w:rsidRDefault="009326CA">
      <w:r>
        <w:br w:type="page"/>
      </w:r>
    </w:p>
    <w:p w14:paraId="0018DB99" w14:textId="72D36122" w:rsidR="009326CA" w:rsidRDefault="009326CA" w:rsidP="009326CA">
      <w:pPr>
        <w:pStyle w:val="Titre3"/>
      </w:pPr>
      <w:r>
        <w:lastRenderedPageBreak/>
        <w:t xml:space="preserve">Ajouter l'heure du prochain </w:t>
      </w:r>
      <w:proofErr w:type="spellStart"/>
      <w:r>
        <w:t>run</w:t>
      </w:r>
      <w:proofErr w:type="spellEnd"/>
      <w:r>
        <w:t xml:space="preserve"> pour chaque véhicule</w:t>
      </w:r>
    </w:p>
    <w:p w14:paraId="32425D59" w14:textId="77777777" w:rsidR="00CA482D" w:rsidRPr="00CA482D" w:rsidRDefault="00CA482D" w:rsidP="00CA482D"/>
    <w:p w14:paraId="3481AB04" w14:textId="35077C57" w:rsidR="009326CA" w:rsidRDefault="00CA482D" w:rsidP="009326CA">
      <w:r>
        <w:t>En tant que chauffeurs Je veux voir en haut "Véhicule" "</w:t>
      </w:r>
      <w:proofErr w:type="spellStart"/>
      <w:r>
        <w:t>Status</w:t>
      </w:r>
      <w:proofErr w:type="spellEnd"/>
      <w:r>
        <w:t>" "</w:t>
      </w:r>
      <w:proofErr w:type="spellStart"/>
      <w:r>
        <w:t>Run</w:t>
      </w:r>
      <w:proofErr w:type="spellEnd"/>
      <w:r>
        <w:t xml:space="preserve">" "Essence" et </w:t>
      </w:r>
      <w:proofErr w:type="gramStart"/>
      <w:r>
        <w:t>que en</w:t>
      </w:r>
      <w:proofErr w:type="gramEnd"/>
      <w:r>
        <w:t xml:space="preserve"> dessous il y </w:t>
      </w:r>
      <w:proofErr w:type="spellStart"/>
      <w:r>
        <w:t>aie</w:t>
      </w:r>
      <w:proofErr w:type="spellEnd"/>
      <w:r>
        <w:t xml:space="preserve"> le véhicule en question avec son </w:t>
      </w:r>
      <w:proofErr w:type="spellStart"/>
      <w:r>
        <w:t>statu</w:t>
      </w:r>
      <w:proofErr w:type="spellEnd"/>
      <w:r>
        <w:t xml:space="preserve"> sa prochaine </w:t>
      </w:r>
      <w:proofErr w:type="spellStart"/>
      <w:r>
        <w:t>run</w:t>
      </w:r>
      <w:proofErr w:type="spellEnd"/>
      <w:r>
        <w:t xml:space="preserve"> si il en a une et son état d'essence Pour être informer de quand part un voiture et de savoir les quelles sont disponibles</w:t>
      </w:r>
    </w:p>
    <w:p w14:paraId="7B39F24A" w14:textId="77777777" w:rsidR="00CA482D" w:rsidRDefault="00CA482D" w:rsidP="009326CA"/>
    <w:p w14:paraId="424E37F4" w14:textId="77777777" w:rsidR="00CA482D" w:rsidRDefault="00CA482D" w:rsidP="00CA482D">
      <w:pPr>
        <w:jc w:val="center"/>
      </w:pPr>
      <w:r>
        <w:t>Tests d'</w:t>
      </w:r>
      <w:proofErr w:type="spellStart"/>
      <w:r>
        <w:t>acceptance</w:t>
      </w:r>
      <w:proofErr w:type="spellEnd"/>
      <w:r>
        <w:t xml:space="preserve">: </w:t>
      </w:r>
    </w:p>
    <w:tbl>
      <w:tblPr>
        <w:tblW w:w="10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4"/>
        <w:gridCol w:w="6656"/>
      </w:tblGrid>
      <w:tr w:rsidR="00CA482D" w14:paraId="3DF87CB5" w14:textId="77777777" w:rsidTr="002E280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C5542C" w14:textId="77777777" w:rsidR="00CA482D" w:rsidRDefault="00CA482D" w:rsidP="002E2808">
            <w:r>
              <w:t xml:space="preserve">Affichage des </w:t>
            </w:r>
            <w:proofErr w:type="spellStart"/>
            <w:r>
              <w:t>runs</w:t>
            </w:r>
            <w:proofErr w:type="spellEnd"/>
          </w:p>
        </w:tc>
        <w:tc>
          <w:tcPr>
            <w:tcW w:w="0" w:type="auto"/>
          </w:tcPr>
          <w:p w14:paraId="263AEF3B" w14:textId="77777777" w:rsidR="00CA482D" w:rsidRDefault="00CA482D" w:rsidP="002E2808">
            <w:r>
              <w:t xml:space="preserve">Quand j'ouvre mon application Lorsque je rentre dans l'onglet des véhicules  Il y a les prochaines </w:t>
            </w:r>
            <w:proofErr w:type="spellStart"/>
            <w:r>
              <w:t>runs</w:t>
            </w:r>
            <w:proofErr w:type="spellEnd"/>
            <w:r>
              <w:t xml:space="preserve"> des véhicules afficher comme dans "runs.JPG"</w:t>
            </w:r>
          </w:p>
        </w:tc>
      </w:tr>
      <w:tr w:rsidR="00CA482D" w14:paraId="33F4DC7D" w14:textId="77777777" w:rsidTr="002E280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D4F02B" w14:textId="77777777" w:rsidR="00CA482D" w:rsidRDefault="00CA482D" w:rsidP="002E2808">
            <w:r>
              <w:t xml:space="preserve">Affichage du </w:t>
            </w:r>
            <w:proofErr w:type="spellStart"/>
            <w:r>
              <w:t>status</w:t>
            </w:r>
            <w:proofErr w:type="spellEnd"/>
          </w:p>
        </w:tc>
        <w:tc>
          <w:tcPr>
            <w:tcW w:w="0" w:type="auto"/>
          </w:tcPr>
          <w:p w14:paraId="040E4EE2" w14:textId="77777777" w:rsidR="00CA482D" w:rsidRDefault="00CA482D" w:rsidP="002E2808">
            <w:r>
              <w:t xml:space="preserve">Quand j'ouvre mon application Lorsque je rentre dans l'onglet des véhicules  Il y a les </w:t>
            </w:r>
            <w:proofErr w:type="spellStart"/>
            <w:r>
              <w:t>status</w:t>
            </w:r>
            <w:proofErr w:type="spellEnd"/>
            <w:r>
              <w:t xml:space="preserve"> des véhicules afficher comme dans "runs.JPG"</w:t>
            </w:r>
          </w:p>
        </w:tc>
      </w:tr>
      <w:tr w:rsidR="00CA482D" w14:paraId="2E129125" w14:textId="77777777" w:rsidTr="002E280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BB8913" w14:textId="77777777" w:rsidR="00CA482D" w:rsidRDefault="00CA482D" w:rsidP="002E2808">
            <w:r>
              <w:t xml:space="preserve">Affichage du </w:t>
            </w:r>
            <w:proofErr w:type="spellStart"/>
            <w:r>
              <w:t>statuis</w:t>
            </w:r>
            <w:proofErr w:type="spellEnd"/>
            <w:r>
              <w:t xml:space="preserve"> de l'essence</w:t>
            </w:r>
          </w:p>
        </w:tc>
        <w:tc>
          <w:tcPr>
            <w:tcW w:w="0" w:type="auto"/>
          </w:tcPr>
          <w:p w14:paraId="5C867A66" w14:textId="77777777" w:rsidR="00CA482D" w:rsidRDefault="00CA482D" w:rsidP="002E2808">
            <w:r>
              <w:t xml:space="preserve">Quand j'ouvre mon application Lorsque je rentre dans l'onglet des véhicules  Il y a les </w:t>
            </w:r>
            <w:proofErr w:type="spellStart"/>
            <w:r>
              <w:t>status</w:t>
            </w:r>
            <w:proofErr w:type="spellEnd"/>
            <w:r>
              <w:t xml:space="preserve"> de l'essence des véhicules afficher comme dans "runs.JPG"</w:t>
            </w:r>
          </w:p>
        </w:tc>
      </w:tr>
      <w:tr w:rsidR="00CA482D" w14:paraId="17FD8885" w14:textId="77777777" w:rsidTr="002E280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56F61C" w14:textId="77777777" w:rsidR="00CA482D" w:rsidRDefault="00CA482D" w:rsidP="002E2808">
            <w:r>
              <w:t>Affichage de la barre en haut de la page des véhicules</w:t>
            </w:r>
          </w:p>
        </w:tc>
        <w:tc>
          <w:tcPr>
            <w:tcW w:w="0" w:type="auto"/>
          </w:tcPr>
          <w:p w14:paraId="382C5675" w14:textId="77777777" w:rsidR="00CA482D" w:rsidRDefault="00CA482D" w:rsidP="002E2808">
            <w:r>
              <w:t xml:space="preserve">Quand j'ouvre mon application Lorsque je rentre dans l'onglet des véhicules  Il y a une barre en haut de la page où il y a </w:t>
            </w:r>
            <w:proofErr w:type="spellStart"/>
            <w:r>
              <w:t>écris</w:t>
            </w:r>
            <w:proofErr w:type="spellEnd"/>
            <w:r>
              <w:t xml:space="preserve"> "Véhicule" "</w:t>
            </w:r>
            <w:proofErr w:type="spellStart"/>
            <w:r>
              <w:t>Status</w:t>
            </w:r>
            <w:proofErr w:type="spellEnd"/>
            <w:r>
              <w:t>" "</w:t>
            </w:r>
            <w:proofErr w:type="spellStart"/>
            <w:r>
              <w:t>Run</w:t>
            </w:r>
            <w:proofErr w:type="spellEnd"/>
            <w:r>
              <w:t>" "Essence" comme dans  "runs.JPG"</w:t>
            </w:r>
          </w:p>
        </w:tc>
      </w:tr>
    </w:tbl>
    <w:p w14:paraId="16EB3A3A" w14:textId="77777777" w:rsidR="00CA482D" w:rsidRDefault="00CA482D" w:rsidP="009326CA"/>
    <w:p w14:paraId="71B4F69E" w14:textId="5FBF77F8" w:rsidR="009326CA" w:rsidRDefault="009326CA" w:rsidP="009326CA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58977659" wp14:editId="75082EE5">
            <wp:extent cx="3457575" cy="4610100"/>
            <wp:effectExtent l="0" t="0" r="9525" b="0"/>
            <wp:docPr id="4" name="Image 4" descr="C:\Users\pd51hwz\Downloads\r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d51hwz\Downloads\run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82" cy="46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741F" w14:textId="76C7AF31" w:rsidR="009326CA" w:rsidRDefault="009326CA" w:rsidP="009326CA">
      <w:pPr>
        <w:pStyle w:val="Titre3"/>
      </w:pPr>
      <w:r>
        <w:lastRenderedPageBreak/>
        <w:t xml:space="preserve">Rafraichissement de la page lorsque </w:t>
      </w:r>
      <w:proofErr w:type="spellStart"/>
      <w:r>
        <w:t>l'app</w:t>
      </w:r>
      <w:proofErr w:type="spellEnd"/>
      <w:r>
        <w:t xml:space="preserve"> a le focus</w:t>
      </w:r>
    </w:p>
    <w:p w14:paraId="6598DC3E" w14:textId="77777777" w:rsidR="008B3B11" w:rsidRPr="008B3B11" w:rsidRDefault="008B3B11" w:rsidP="008B3B11"/>
    <w:p w14:paraId="3BD90D96" w14:textId="448B74BB" w:rsidR="008B3B11" w:rsidRDefault="008B3B11" w:rsidP="009326CA">
      <w:r>
        <w:t xml:space="preserve">En tant que chauffeur Je veux que je lorsque j'ouvre l'application qu'elle se rafraichisse automatiquement Pour ne pas avoir </w:t>
      </w:r>
      <w:proofErr w:type="spellStart"/>
      <w:proofErr w:type="gramStart"/>
      <w:r>
        <w:t>a</w:t>
      </w:r>
      <w:proofErr w:type="spellEnd"/>
      <w:proofErr w:type="gramEnd"/>
      <w:r>
        <w:t xml:space="preserve"> le faire manuellement</w:t>
      </w:r>
    </w:p>
    <w:p w14:paraId="44443FC2" w14:textId="77777777" w:rsidR="008B3B11" w:rsidRDefault="008B3B11" w:rsidP="008B3B11">
      <w:pPr>
        <w:jc w:val="center"/>
      </w:pPr>
      <w:r>
        <w:t>Tests d'</w:t>
      </w:r>
      <w:proofErr w:type="spellStart"/>
      <w:r>
        <w:t>acceptance</w:t>
      </w:r>
      <w:proofErr w:type="spellEnd"/>
      <w:r>
        <w:t xml:space="preserve">: </w:t>
      </w:r>
    </w:p>
    <w:tbl>
      <w:tblPr>
        <w:tblW w:w="10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7034"/>
      </w:tblGrid>
      <w:tr w:rsidR="008B3B11" w14:paraId="53B621B2" w14:textId="77777777" w:rsidTr="002E280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4EBCA9" w14:textId="77777777" w:rsidR="008B3B11" w:rsidRDefault="008B3B11" w:rsidP="002E2808">
            <w:r>
              <w:t>Démarrage</w:t>
            </w:r>
          </w:p>
        </w:tc>
        <w:tc>
          <w:tcPr>
            <w:tcW w:w="0" w:type="auto"/>
          </w:tcPr>
          <w:p w14:paraId="2CA8684D" w14:textId="77777777" w:rsidR="008B3B11" w:rsidRDefault="008B3B11" w:rsidP="002E2808">
            <w:r>
              <w:t xml:space="preserve">Dans l'écran d'accueil du téléphone Quand je clique l'icône </w:t>
            </w:r>
            <w:proofErr w:type="spellStart"/>
            <w:r>
              <w:t>Runeo</w:t>
            </w:r>
            <w:proofErr w:type="spellEnd"/>
            <w:r>
              <w:t xml:space="preserve">-Drive L'application s'ouvre et recharge les </w:t>
            </w:r>
            <w:proofErr w:type="spellStart"/>
            <w:r>
              <w:t>runs</w:t>
            </w:r>
            <w:proofErr w:type="spellEnd"/>
          </w:p>
        </w:tc>
      </w:tr>
      <w:tr w:rsidR="008B3B11" w14:paraId="6A284B49" w14:textId="77777777" w:rsidTr="002E280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378DB2" w14:textId="77777777" w:rsidR="008B3B11" w:rsidRDefault="008B3B11" w:rsidP="002E2808">
            <w:r>
              <w:t>Rafraichissement auto</w:t>
            </w:r>
          </w:p>
        </w:tc>
        <w:tc>
          <w:tcPr>
            <w:tcW w:w="0" w:type="auto"/>
          </w:tcPr>
          <w:p w14:paraId="2743ABF3" w14:textId="77777777" w:rsidR="008B3B11" w:rsidRDefault="008B3B11" w:rsidP="002E2808">
            <w:r>
              <w:t xml:space="preserve">Dans mon téléphone avec </w:t>
            </w:r>
            <w:proofErr w:type="spellStart"/>
            <w:r>
              <w:t>l'app</w:t>
            </w:r>
            <w:proofErr w:type="spellEnd"/>
            <w:r>
              <w:t xml:space="preserve"> </w:t>
            </w:r>
            <w:proofErr w:type="spellStart"/>
            <w:r>
              <w:t>runeo</w:t>
            </w:r>
            <w:proofErr w:type="spellEnd"/>
            <w:r>
              <w:t xml:space="preserve">-drive chargée mais une autre </w:t>
            </w:r>
            <w:proofErr w:type="spellStart"/>
            <w:r>
              <w:t>app</w:t>
            </w:r>
            <w:proofErr w:type="spellEnd"/>
            <w:r>
              <w:t xml:space="preserve"> en utilisation Quand je bascule sur </w:t>
            </w:r>
            <w:proofErr w:type="spellStart"/>
            <w:r>
              <w:t>runeo</w:t>
            </w:r>
            <w:proofErr w:type="spellEnd"/>
            <w:r>
              <w:t xml:space="preserve">-drive Les </w:t>
            </w:r>
            <w:proofErr w:type="spellStart"/>
            <w:r>
              <w:t>runs</w:t>
            </w:r>
            <w:proofErr w:type="spellEnd"/>
            <w:r>
              <w:t xml:space="preserve"> sont rechargés, </w:t>
            </w:r>
            <w:proofErr w:type="spellStart"/>
            <w:r>
              <w:t>quelque</w:t>
            </w:r>
            <w:proofErr w:type="spellEnd"/>
            <w:r>
              <w:t xml:space="preserve"> soit la page actuelle de </w:t>
            </w:r>
            <w:proofErr w:type="spellStart"/>
            <w:r>
              <w:t>runeo</w:t>
            </w:r>
            <w:proofErr w:type="spellEnd"/>
            <w:r>
              <w:t>-drive</w:t>
            </w:r>
          </w:p>
        </w:tc>
      </w:tr>
    </w:tbl>
    <w:p w14:paraId="3509FBAE" w14:textId="77777777" w:rsidR="008B3B11" w:rsidRDefault="008B3B11" w:rsidP="009326CA"/>
    <w:p w14:paraId="0C860013" w14:textId="2DF802EC" w:rsidR="009326CA" w:rsidRDefault="009326CA" w:rsidP="009326CA">
      <w:pPr>
        <w:jc w:val="center"/>
      </w:pPr>
      <w:r>
        <w:t>(</w:t>
      </w:r>
      <w:proofErr w:type="gramStart"/>
      <w:r>
        <w:t>pas</w:t>
      </w:r>
      <w:proofErr w:type="gramEnd"/>
      <w:r>
        <w:t xml:space="preserve"> d’image pour une </w:t>
      </w:r>
      <w:proofErr w:type="spellStart"/>
      <w:r>
        <w:t>fonctionnalitée</w:t>
      </w:r>
      <w:proofErr w:type="spellEnd"/>
      <w:r>
        <w:t xml:space="preserve"> comme </w:t>
      </w:r>
      <w:proofErr w:type="spellStart"/>
      <w:r>
        <w:t>ca</w:t>
      </w:r>
      <w:proofErr w:type="spellEnd"/>
      <w:r>
        <w:t>)</w:t>
      </w:r>
    </w:p>
    <w:p w14:paraId="1E94D973" w14:textId="7FE0E566" w:rsidR="009326CA" w:rsidRDefault="009326CA"/>
    <w:p w14:paraId="4A09B648" w14:textId="77777777" w:rsidR="009326CA" w:rsidRDefault="009326CA" w:rsidP="009326CA">
      <w:pPr>
        <w:pStyle w:val="Titre3"/>
      </w:pPr>
      <w:r>
        <w:t xml:space="preserve">Mettre en évidence les </w:t>
      </w:r>
      <w:proofErr w:type="spellStart"/>
      <w:r>
        <w:t>runs</w:t>
      </w:r>
      <w:proofErr w:type="spellEnd"/>
      <w:r>
        <w:t xml:space="preserve"> qui sont en manque de chauffeur</w:t>
      </w:r>
    </w:p>
    <w:p w14:paraId="0775F270" w14:textId="7061705A" w:rsidR="009326CA" w:rsidRDefault="008B3B11" w:rsidP="009326CA">
      <w:r>
        <w:t xml:space="preserve">En tant que chauffeur Je veux que lorsque je regarde la liste des </w:t>
      </w:r>
      <w:proofErr w:type="spellStart"/>
      <w:r>
        <w:t>runs</w:t>
      </w:r>
      <w:proofErr w:type="spellEnd"/>
      <w:r>
        <w:t xml:space="preserve"> que je vois distinctivement les </w:t>
      </w:r>
      <w:proofErr w:type="spellStart"/>
      <w:r>
        <w:t>runs</w:t>
      </w:r>
      <w:proofErr w:type="spellEnd"/>
      <w:r>
        <w:t xml:space="preserve"> où il manque 1 chauffeur Pour pouvoir les voir directement</w:t>
      </w:r>
    </w:p>
    <w:p w14:paraId="42C552B3" w14:textId="77777777" w:rsidR="008B3B11" w:rsidRDefault="008B3B11" w:rsidP="008B3B11">
      <w:pPr>
        <w:jc w:val="center"/>
      </w:pPr>
      <w:r>
        <w:t>Tests d'</w:t>
      </w:r>
      <w:proofErr w:type="spellStart"/>
      <w:r>
        <w:t>acceptance</w:t>
      </w:r>
      <w:proofErr w:type="spellEnd"/>
      <w:r>
        <w:t xml:space="preserve">: </w:t>
      </w:r>
    </w:p>
    <w:tbl>
      <w:tblPr>
        <w:tblW w:w="10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0"/>
        <w:gridCol w:w="6930"/>
      </w:tblGrid>
      <w:tr w:rsidR="008B3B11" w14:paraId="76044D0E" w14:textId="77777777" w:rsidTr="002E280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0263C3" w14:textId="77777777" w:rsidR="008B3B11" w:rsidRDefault="008B3B11" w:rsidP="002E2808">
            <w:r>
              <w:t xml:space="preserve">Mettre en évidence les </w:t>
            </w:r>
            <w:proofErr w:type="spellStart"/>
            <w:r>
              <w:t>runs</w:t>
            </w:r>
            <w:proofErr w:type="spellEnd"/>
            <w:r>
              <w:t xml:space="preserve"> qui sont en manque de chauffeur</w:t>
            </w:r>
          </w:p>
        </w:tc>
        <w:tc>
          <w:tcPr>
            <w:tcW w:w="0" w:type="auto"/>
          </w:tcPr>
          <w:p w14:paraId="21B9F54D" w14:textId="77777777" w:rsidR="008B3B11" w:rsidRDefault="008B3B11" w:rsidP="002E2808">
            <w:r>
              <w:t xml:space="preserve">Je suis un chauffeur qui cherche une </w:t>
            </w:r>
            <w:proofErr w:type="spellStart"/>
            <w:r>
              <w:t>runs</w:t>
            </w:r>
            <w:proofErr w:type="spellEnd"/>
            <w:r>
              <w:t xml:space="preserve"> dans l'onglet des </w:t>
            </w:r>
            <w:proofErr w:type="spellStart"/>
            <w:r>
              <w:t>runs</w:t>
            </w:r>
            <w:proofErr w:type="spellEnd"/>
            <w:r>
              <w:t xml:space="preserve"> Lorsque je clique dans l'onglet des </w:t>
            </w:r>
            <w:proofErr w:type="spellStart"/>
            <w:r>
              <w:t>runs</w:t>
            </w:r>
            <w:proofErr w:type="spellEnd"/>
            <w:r>
              <w:t xml:space="preserve"> Je vois directement et distinctivement les </w:t>
            </w:r>
            <w:proofErr w:type="spellStart"/>
            <w:r>
              <w:t>runs</w:t>
            </w:r>
            <w:proofErr w:type="spellEnd"/>
            <w:r>
              <w:t xml:space="preserve"> où il manque un chauffeur comme dans "affichangeDistinctif.PNG"</w:t>
            </w:r>
          </w:p>
        </w:tc>
      </w:tr>
    </w:tbl>
    <w:p w14:paraId="78A718EE" w14:textId="0B68A665" w:rsidR="007C68B3" w:rsidRDefault="009326CA" w:rsidP="008B3B11">
      <w:pPr>
        <w:jc w:val="center"/>
      </w:pPr>
      <w:bookmarkStart w:id="9" w:name="_GoBack"/>
      <w:bookmarkEnd w:id="9"/>
      <w:r>
        <w:rPr>
          <w:noProof/>
          <w:lang w:val="fr-CH" w:eastAsia="fr-CH"/>
        </w:rPr>
        <w:drawing>
          <wp:inline distT="0" distB="0" distL="0" distR="0" wp14:anchorId="3D92E4B7" wp14:editId="475D0DBB">
            <wp:extent cx="2719758" cy="4857750"/>
            <wp:effectExtent l="0" t="0" r="4445" b="0"/>
            <wp:docPr id="2" name="Image 2" descr="C:\Users\pd51hwz\Downloads\affichageDistinc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51hwz\Downloads\affichageDistincti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32" cy="487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46F8" w14:textId="23548F01" w:rsidR="009326CA" w:rsidRDefault="009326CA"/>
    <w:p w14:paraId="3D746AFB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</w:t>
      </w:r>
      <w:proofErr w:type="spellStart"/>
      <w:r>
        <w:rPr>
          <w:b/>
          <w:bCs/>
          <w:i/>
          <w:iCs/>
          <w:color w:val="FF0000"/>
          <w:szCs w:val="14"/>
        </w:rPr>
        <w:t>acceptance</w:t>
      </w:r>
      <w:proofErr w:type="spellEnd"/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638F73A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7"/>
      <w:bookmarkEnd w:id="8"/>
    </w:p>
    <w:p w14:paraId="42712FF5" w14:textId="77777777" w:rsidR="00AA0785" w:rsidRPr="00A943C5" w:rsidRDefault="00AA0785" w:rsidP="00AA0785"/>
    <w:p w14:paraId="0B499336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20A143DA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65B4D5BD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578A1CE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FE4361F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50FD3EBE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E5CE60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6CF2513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2721C82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560843A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61936F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605D6F06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7B79313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361E4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0" w:name="_Toc25553310"/>
      <w:bookmarkStart w:id="11" w:name="_Toc71691015"/>
      <w:bookmarkStart w:id="12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0"/>
      <w:bookmarkEnd w:id="11"/>
      <w:bookmarkEnd w:id="12"/>
    </w:p>
    <w:p w14:paraId="0D82DED1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70AAA45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D702C3F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35E4A06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34A998D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1FF19A1B" w14:textId="77777777" w:rsidR="00F53ED8" w:rsidRPr="00DB6B0C" w:rsidRDefault="00F53ED8" w:rsidP="00F53ED8">
      <w:pPr>
        <w:pStyle w:val="Titre2"/>
        <w:rPr>
          <w:i w:val="0"/>
          <w:iCs/>
          <w:strike/>
        </w:rPr>
      </w:pPr>
      <w:bookmarkStart w:id="13" w:name="_Toc499021840"/>
      <w:r w:rsidRPr="00DB6B0C">
        <w:rPr>
          <w:i w:val="0"/>
          <w:iCs/>
          <w:strike/>
        </w:rPr>
        <w:t>Planification</w:t>
      </w:r>
      <w:bookmarkEnd w:id="13"/>
    </w:p>
    <w:p w14:paraId="12B1B628" w14:textId="77777777" w:rsidR="00F53ED8" w:rsidRPr="00DB6B0C" w:rsidRDefault="00F53ED8" w:rsidP="00F53ED8">
      <w:pPr>
        <w:rPr>
          <w:strike/>
        </w:rPr>
      </w:pPr>
    </w:p>
    <w:p w14:paraId="46A5E6C9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Révision de la planification initiale du projet :</w:t>
      </w:r>
    </w:p>
    <w:p w14:paraId="65938715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67B21734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36311948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 des tâches en cas de travail à plusieurs.</w:t>
      </w:r>
    </w:p>
    <w:p w14:paraId="14A3AE82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666A726A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1CB42766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Cette section n’est présente que si la planification initiale a dû être revue suite à l’analyse</w:t>
      </w:r>
    </w:p>
    <w:p w14:paraId="4658343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4" w:name="_Toc25553314"/>
      <w:bookmarkStart w:id="15" w:name="_Toc71691019"/>
      <w:bookmarkStart w:id="16" w:name="_Toc499021841"/>
      <w:r w:rsidRPr="00A943C5">
        <w:rPr>
          <w:i w:val="0"/>
          <w:iCs/>
          <w:strike/>
        </w:rPr>
        <w:t>Dossier de conception</w:t>
      </w:r>
      <w:bookmarkEnd w:id="14"/>
      <w:bookmarkEnd w:id="15"/>
      <w:bookmarkEnd w:id="16"/>
      <w:r w:rsidR="00A943C5">
        <w:rPr>
          <w:i w:val="0"/>
          <w:iCs/>
          <w:strike/>
        </w:rPr>
        <w:t xml:space="preserve"> </w:t>
      </w:r>
      <w:r w:rsidR="000D0236">
        <w:rPr>
          <w:i w:val="0"/>
          <w:iCs/>
          <w:color w:val="FF0000"/>
        </w:rPr>
        <w:t>Environneme</w:t>
      </w:r>
      <w:r w:rsidR="00FD3342">
        <w:rPr>
          <w:i w:val="0"/>
          <w:iCs/>
          <w:color w:val="FF0000"/>
        </w:rPr>
        <w:t>n</w:t>
      </w:r>
      <w:r w:rsidR="000D0236">
        <w:rPr>
          <w:i w:val="0"/>
          <w:iCs/>
          <w:color w:val="FF0000"/>
        </w:rPr>
        <w:t>ts</w:t>
      </w:r>
    </w:p>
    <w:p w14:paraId="40D72839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192EE62E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>le choix du matériel HW</w:t>
      </w:r>
    </w:p>
    <w:p w14:paraId="3741338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B627A1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BF29919" w14:textId="77777777" w:rsidR="00212505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4E83EA1" w14:textId="77777777" w:rsidR="00A943C5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Chaque choix doit être justifié</w:t>
      </w:r>
    </w:p>
    <w:p w14:paraId="6CB78BB7" w14:textId="77777777" w:rsidR="00A943C5" w:rsidRPr="00791020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877D487" w14:textId="77777777" w:rsidR="00AA0785" w:rsidRPr="003A0F9C" w:rsidRDefault="00AA0785" w:rsidP="003A0F9C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0821325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7" w:name="_Toc71703259"/>
      <w:bookmarkStart w:id="18" w:name="_Toc499021842"/>
      <w:r w:rsidRPr="0049659A">
        <w:t>R</w:t>
      </w:r>
      <w:bookmarkEnd w:id="17"/>
      <w:r w:rsidR="00684B3D">
        <w:t>éalisation</w:t>
      </w:r>
      <w:bookmarkEnd w:id="18"/>
    </w:p>
    <w:p w14:paraId="7C95BBCD" w14:textId="77777777" w:rsidR="003A0F9C" w:rsidRDefault="003A0F9C" w:rsidP="003A0F9C">
      <w:pPr>
        <w:pStyle w:val="Titre2"/>
        <w:rPr>
          <w:color w:val="FF0000"/>
        </w:rPr>
      </w:pPr>
      <w:bookmarkStart w:id="19" w:name="_Toc25553317"/>
      <w:bookmarkStart w:id="20" w:name="_Toc71691022"/>
      <w:bookmarkStart w:id="2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17529326" w14:textId="77777777" w:rsidR="003A0F9C" w:rsidRPr="002036CD" w:rsidRDefault="003A0F9C" w:rsidP="003A0F9C"/>
    <w:p w14:paraId="55E3CD0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F3D768A" w14:textId="77777777" w:rsidR="003A0F9C" w:rsidRDefault="003A0F9C" w:rsidP="003A0F9C">
      <w:pPr>
        <w:rPr>
          <w:b/>
          <w:i/>
          <w:iCs/>
          <w:color w:val="FF0000"/>
        </w:rPr>
      </w:pPr>
    </w:p>
    <w:p w14:paraId="13F93C51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B8B9B08" w14:textId="77777777" w:rsidR="003A0F9C" w:rsidRDefault="003A0F9C" w:rsidP="003A0F9C">
      <w:pPr>
        <w:rPr>
          <w:b/>
          <w:i/>
          <w:iCs/>
          <w:color w:val="FF0000"/>
        </w:rPr>
      </w:pPr>
    </w:p>
    <w:p w14:paraId="15C7772C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203390BA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543FCD2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4C46E88B" w14:textId="77777777" w:rsidR="003A0F9C" w:rsidRDefault="003A0F9C" w:rsidP="003A0F9C">
      <w:pPr>
        <w:rPr>
          <w:b/>
          <w:i/>
          <w:iCs/>
          <w:color w:val="FF0000"/>
        </w:rPr>
      </w:pPr>
    </w:p>
    <w:p w14:paraId="5753F7D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4B579054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7948BA3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761C7F5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E4DD84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4B6F64D3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B7BD99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2957D8D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2A2584AC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7C5F7D8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6602D23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62B08A6E" w14:textId="77777777" w:rsidR="003A0F9C" w:rsidRPr="002036CD" w:rsidRDefault="003A0F9C" w:rsidP="003A0F9C"/>
    <w:p w14:paraId="29BB7B66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1879BEF1" w14:textId="77777777" w:rsidR="003A0F9C" w:rsidRPr="002036CD" w:rsidRDefault="003A0F9C" w:rsidP="003A0F9C"/>
    <w:p w14:paraId="119ED096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14B4C457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75DCF9C5" w14:textId="77777777" w:rsidR="00FD3342" w:rsidRDefault="00FD3342" w:rsidP="00FD3342">
      <w:pPr>
        <w:pStyle w:val="Titre3"/>
      </w:pPr>
      <w:r>
        <w:t>Sprints</w:t>
      </w:r>
    </w:p>
    <w:p w14:paraId="3966F54D" w14:textId="77777777" w:rsidR="00B35D46" w:rsidRPr="00B35D46" w:rsidRDefault="00B35D46" w:rsidP="00B35D46"/>
    <w:p w14:paraId="3DDD52D4" w14:textId="77777777" w:rsidR="00FD3342" w:rsidRDefault="00FD3342" w:rsidP="00FD3342">
      <w:pPr>
        <w:ind w:left="1134" w:hanging="774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lastRenderedPageBreak/>
        <w:t xml:space="preserve">Résumer le déroulement du sprint, </w:t>
      </w:r>
      <w:r w:rsidR="003F41A8">
        <w:rPr>
          <w:b/>
          <w:bCs/>
          <w:i/>
          <w:iCs/>
          <w:color w:val="FF0000"/>
        </w:rPr>
        <w:t xml:space="preserve">le résultat de </w:t>
      </w:r>
      <w:r w:rsidRPr="00FD3342">
        <w:rPr>
          <w:b/>
          <w:bCs/>
          <w:i/>
          <w:iCs/>
          <w:color w:val="FF0000"/>
        </w:rPr>
        <w:t xml:space="preserve">sa revue, sa </w:t>
      </w:r>
      <w:proofErr w:type="spellStart"/>
      <w:r w:rsidRPr="00FD3342">
        <w:rPr>
          <w:b/>
          <w:bCs/>
          <w:i/>
          <w:iCs/>
          <w:color w:val="FF0000"/>
        </w:rPr>
        <w:t>retrospective</w:t>
      </w:r>
      <w:proofErr w:type="spellEnd"/>
    </w:p>
    <w:p w14:paraId="6EBF7045" w14:textId="77777777" w:rsidR="00B35D46" w:rsidRPr="00FD3342" w:rsidRDefault="00B35D46" w:rsidP="00FD3342">
      <w:pPr>
        <w:ind w:left="1134" w:hanging="774"/>
        <w:rPr>
          <w:b/>
          <w:bCs/>
          <w:i/>
          <w:iCs/>
          <w:color w:val="FF0000"/>
        </w:rPr>
      </w:pPr>
    </w:p>
    <w:p w14:paraId="4142FE6D" w14:textId="77777777" w:rsidR="00FD3342" w:rsidRDefault="00FD3342" w:rsidP="00FD3342">
      <w:pPr>
        <w:pStyle w:val="Titre3"/>
      </w:pPr>
      <w:r>
        <w:t>Stories</w:t>
      </w:r>
    </w:p>
    <w:p w14:paraId="42278313" w14:textId="77777777" w:rsidR="00B35D46" w:rsidRPr="00B35D46" w:rsidRDefault="00B35D46" w:rsidP="00B35D46"/>
    <w:p w14:paraId="00DC43D4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D22B9EA" w14:textId="77777777" w:rsidR="00AA0785" w:rsidRPr="00A943C5" w:rsidRDefault="00AA0785" w:rsidP="00AA0785">
      <w:pPr>
        <w:pStyle w:val="Titre2"/>
        <w:rPr>
          <w:i w:val="0"/>
          <w:iCs/>
          <w:strike/>
        </w:rPr>
      </w:pPr>
      <w:r w:rsidRPr="00A943C5">
        <w:rPr>
          <w:i w:val="0"/>
          <w:iCs/>
          <w:strike/>
        </w:rPr>
        <w:t>Dossier de réalisation</w:t>
      </w:r>
      <w:bookmarkStart w:id="22" w:name="_Toc25553318"/>
      <w:bookmarkEnd w:id="19"/>
      <w:bookmarkEnd w:id="20"/>
      <w:bookmarkEnd w:id="21"/>
      <w:r w:rsidR="00A943C5" w:rsidRPr="00A943C5">
        <w:rPr>
          <w:i w:val="0"/>
          <w:iCs/>
          <w:strike/>
        </w:rPr>
        <w:t xml:space="preserve"> </w:t>
      </w:r>
    </w:p>
    <w:bookmarkEnd w:id="22"/>
    <w:p w14:paraId="58430BB1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1F2467CC" w14:textId="77777777" w:rsidR="00AA0785" w:rsidRPr="00A943C5" w:rsidRDefault="00AA0785" w:rsidP="00AA0785">
      <w:pPr>
        <w:ind w:firstLine="360"/>
        <w:rPr>
          <w:i/>
          <w:iCs/>
          <w:strike/>
        </w:rPr>
      </w:pPr>
      <w:r w:rsidRPr="00A943C5">
        <w:rPr>
          <w:i/>
          <w:iCs/>
          <w:strike/>
        </w:rPr>
        <w:t>Décrire la réalisation "physique" de votre projet</w:t>
      </w:r>
    </w:p>
    <w:p w14:paraId="52AEBAD9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14430A73" w14:textId="77777777" w:rsidR="00AA0785" w:rsidRPr="00A943C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répertoires où le logiciel est installé</w:t>
      </w:r>
    </w:p>
    <w:p w14:paraId="6AF49BAA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liste de tous les fichiers et une rapide description de leur contenu (des noms qui parlent !)</w:t>
      </w:r>
    </w:p>
    <w:p w14:paraId="4504CA4F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versions des systèmes d'exploitation et des outils logiciels</w:t>
      </w:r>
    </w:p>
    <w:p w14:paraId="63D214C9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description exacte du matériel</w:t>
      </w:r>
    </w:p>
    <w:p w14:paraId="0D7445EE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 numé</w:t>
      </w:r>
      <w:r w:rsidR="00684B3D" w:rsidRPr="00A943C5">
        <w:rPr>
          <w:i/>
          <w:iCs/>
          <w:strike/>
        </w:rPr>
        <w:t xml:space="preserve">ro de version de votre produit </w:t>
      </w:r>
      <w:r w:rsidRPr="00A943C5">
        <w:rPr>
          <w:i/>
          <w:iCs/>
          <w:strike/>
        </w:rPr>
        <w:t>!</w:t>
      </w:r>
    </w:p>
    <w:p w14:paraId="40AB65F2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  <w:u w:val="single"/>
        </w:rPr>
      </w:pPr>
      <w:proofErr w:type="gramStart"/>
      <w:r w:rsidRPr="00A943C5">
        <w:rPr>
          <w:i/>
          <w:iCs/>
          <w:strike/>
        </w:rPr>
        <w:t>programmation</w:t>
      </w:r>
      <w:proofErr w:type="gramEnd"/>
      <w:r w:rsidRPr="00A943C5">
        <w:rPr>
          <w:i/>
          <w:iCs/>
          <w:strike/>
        </w:rPr>
        <w:t xml:space="preserve"> et scripts: librairies externes, dictionnaire des données, reconstruction du logiciel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-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cible à partir des sources.</w:t>
      </w:r>
    </w:p>
    <w:p w14:paraId="0A72CE62" w14:textId="77777777" w:rsidR="0049659A" w:rsidRPr="00A943C5" w:rsidRDefault="0049659A" w:rsidP="0049659A">
      <w:pPr>
        <w:ind w:left="567"/>
        <w:rPr>
          <w:i/>
          <w:iCs/>
          <w:strike/>
          <w:u w:val="single"/>
        </w:rPr>
      </w:pPr>
    </w:p>
    <w:p w14:paraId="7164346E" w14:textId="77777777" w:rsidR="00AA0785" w:rsidRDefault="00AA0785" w:rsidP="00AA0785">
      <w:pPr>
        <w:ind w:left="1134" w:hanging="774"/>
        <w:rPr>
          <w:i/>
          <w:iCs/>
          <w:strike/>
        </w:rPr>
      </w:pPr>
      <w:r w:rsidRPr="00A943C5">
        <w:rPr>
          <w:i/>
          <w:iCs/>
          <w:strike/>
        </w:rPr>
        <w:t xml:space="preserve">NOTE : </w:t>
      </w:r>
      <w:r w:rsidRPr="00A943C5">
        <w:rPr>
          <w:i/>
          <w:iCs/>
          <w:strike/>
          <w:u w:val="single"/>
        </w:rPr>
        <w:t>Evitez d’inclure les listings des sources</w:t>
      </w:r>
      <w:r w:rsidRPr="00A943C5">
        <w:rPr>
          <w:i/>
          <w:iCs/>
          <w:strike/>
        </w:rPr>
        <w:t>, à moins que vous ne désiriez en expliquer une partie vous paraissant importante. Dans ce cas n’incluez que cette partie…</w:t>
      </w:r>
    </w:p>
    <w:p w14:paraId="2C3C4DF5" w14:textId="77777777" w:rsidR="00A943C5" w:rsidRPr="00A943C5" w:rsidRDefault="00A943C5" w:rsidP="00AA078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est éclaté en trois ci-dessous</w:t>
      </w:r>
    </w:p>
    <w:p w14:paraId="20877C5C" w14:textId="77777777" w:rsidR="00A943C5" w:rsidRDefault="00A943C5" w:rsidP="0049659A">
      <w:pPr>
        <w:pStyle w:val="Titre2"/>
        <w:rPr>
          <w:i w:val="0"/>
          <w:iCs/>
        </w:rPr>
      </w:pPr>
      <w:bookmarkStart w:id="23" w:name="_Toc25553321"/>
      <w:bookmarkStart w:id="24" w:name="_Toc71691025"/>
      <w:bookmarkStart w:id="25" w:name="_Toc499021844"/>
      <w:r>
        <w:rPr>
          <w:i w:val="0"/>
          <w:iCs/>
        </w:rPr>
        <w:t>Mise en place de l’environnement de travail</w:t>
      </w:r>
    </w:p>
    <w:p w14:paraId="08BA8C6C" w14:textId="77777777" w:rsidR="00E164A3" w:rsidRDefault="00E164A3" w:rsidP="00E164A3"/>
    <w:p w14:paraId="77A9CB25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47E3485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755A519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24FA26D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BAFE2B0" w14:textId="77777777" w:rsidR="00E164A3" w:rsidRPr="00E164A3" w:rsidRDefault="00E164A3" w:rsidP="00E164A3"/>
    <w:p w14:paraId="15984DB6" w14:textId="77777777" w:rsidR="00A943C5" w:rsidRPr="00A943C5" w:rsidRDefault="00A943C5" w:rsidP="00A943C5"/>
    <w:p w14:paraId="0EE9F572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4079BDFA" w14:textId="77777777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979F611" w14:textId="77777777" w:rsidR="00A943C5" w:rsidRPr="00A943C5" w:rsidRDefault="00A943C5" w:rsidP="00A943C5"/>
    <w:p w14:paraId="76E1A045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48CE7CD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34971A3E" w14:textId="77777777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3D69ED5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7B9810D7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3CB028B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6E2D3A7A" w14:textId="77777777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Déploiement du produit</w:t>
      </w:r>
    </w:p>
    <w:p w14:paraId="58294C0F" w14:textId="77777777" w:rsidR="00A943C5" w:rsidRPr="00A943C5" w:rsidRDefault="00A943C5" w:rsidP="00A943C5"/>
    <w:p w14:paraId="4357D17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1B0B78E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222B0CD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68996249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5F5C68D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772F6755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709C168C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2F19DDA4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23"/>
      <w:r w:rsidRPr="00791020">
        <w:rPr>
          <w:i w:val="0"/>
          <w:iCs/>
        </w:rPr>
        <w:t>s effectués</w:t>
      </w:r>
      <w:bookmarkEnd w:id="24"/>
      <w:bookmarkEnd w:id="25"/>
    </w:p>
    <w:p w14:paraId="0E589BE5" w14:textId="77777777" w:rsidR="0049659A" w:rsidRDefault="0049659A" w:rsidP="0049659A">
      <w:pPr>
        <w:pStyle w:val="En-tte"/>
        <w:ind w:left="357"/>
        <w:rPr>
          <w:i/>
        </w:rPr>
      </w:pPr>
    </w:p>
    <w:p w14:paraId="78616652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4B9F5897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3B167BFC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689F584C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440B4F13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tests</w:t>
      </w:r>
      <w:proofErr w:type="gramEnd"/>
      <w:r w:rsidRPr="00E164A3">
        <w:rPr>
          <w:i/>
          <w:strike/>
        </w:rPr>
        <w:t xml:space="preserve"> sans preuve: fournir au moins une description </w:t>
      </w:r>
    </w:p>
    <w:p w14:paraId="00E56239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AF5E1C5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45E3443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2"/>
      <w:bookmarkStart w:id="27" w:name="_Toc71691026"/>
      <w:bookmarkStart w:id="28" w:name="_Toc499021845"/>
      <w:r w:rsidRPr="00791020">
        <w:rPr>
          <w:i w:val="0"/>
          <w:iCs/>
        </w:rPr>
        <w:t xml:space="preserve">Erreurs </w:t>
      </w:r>
      <w:bookmarkEnd w:id="26"/>
      <w:r w:rsidRPr="00791020">
        <w:rPr>
          <w:i w:val="0"/>
          <w:iCs/>
        </w:rPr>
        <w:t>restantes</w:t>
      </w:r>
      <w:bookmarkEnd w:id="27"/>
      <w:bookmarkEnd w:id="28"/>
      <w:r w:rsidRPr="00791020">
        <w:rPr>
          <w:i w:val="0"/>
          <w:iCs/>
        </w:rPr>
        <w:t xml:space="preserve">  </w:t>
      </w:r>
    </w:p>
    <w:p w14:paraId="3ABBFA52" w14:textId="77777777" w:rsidR="0049659A" w:rsidRDefault="0049659A" w:rsidP="0049659A">
      <w:pPr>
        <w:ind w:left="426"/>
        <w:rPr>
          <w:i/>
        </w:rPr>
      </w:pPr>
      <w:bookmarkStart w:id="29" w:name="_Toc25553323"/>
    </w:p>
    <w:p w14:paraId="587EF28E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192C1877" w14:textId="77777777" w:rsidR="0049659A" w:rsidRPr="00791020" w:rsidRDefault="0049659A" w:rsidP="0049659A">
      <w:pPr>
        <w:ind w:left="426"/>
        <w:rPr>
          <w:i/>
        </w:rPr>
      </w:pPr>
    </w:p>
    <w:p w14:paraId="4BB34FC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907F76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9"/>
    </w:p>
    <w:p w14:paraId="01AC2004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354DFE4" w14:textId="77777777" w:rsidR="00AD4BAF" w:rsidRDefault="00AD4BAF" w:rsidP="00AD4BAF">
      <w:pPr>
        <w:rPr>
          <w:i/>
        </w:rPr>
      </w:pPr>
    </w:p>
    <w:p w14:paraId="2A1E0EA4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6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5E2467C4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5ADC1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0" w:name="_Toc25553326"/>
      <w:bookmarkStart w:id="31" w:name="_Toc71691029"/>
      <w:bookmarkStart w:id="32" w:name="_Toc499021846"/>
      <w:r w:rsidRPr="00791020">
        <w:rPr>
          <w:i w:val="0"/>
          <w:iCs/>
        </w:rPr>
        <w:t>Liste des documents</w:t>
      </w:r>
      <w:bookmarkEnd w:id="30"/>
      <w:r w:rsidRPr="00791020">
        <w:rPr>
          <w:i w:val="0"/>
          <w:iCs/>
        </w:rPr>
        <w:t xml:space="preserve"> fournis</w:t>
      </w:r>
      <w:bookmarkEnd w:id="31"/>
      <w:bookmarkEnd w:id="32"/>
    </w:p>
    <w:p w14:paraId="65DC193B" w14:textId="77777777" w:rsidR="0049659A" w:rsidRDefault="0049659A" w:rsidP="00AA0785">
      <w:pPr>
        <w:ind w:left="426"/>
        <w:rPr>
          <w:rFonts w:cs="Arial"/>
          <w:iCs/>
        </w:rPr>
      </w:pPr>
    </w:p>
    <w:p w14:paraId="47C0C9DE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A0D36E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7FFC29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9D8D4B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7E64B9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792F775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2D014CA6" w14:textId="77777777" w:rsidR="0049659A" w:rsidRDefault="0049659A" w:rsidP="00591119">
      <w:pPr>
        <w:rPr>
          <w:szCs w:val="14"/>
        </w:rPr>
      </w:pPr>
    </w:p>
    <w:p w14:paraId="25E6374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499021847"/>
      <w:r w:rsidRPr="0049659A">
        <w:lastRenderedPageBreak/>
        <w:t>C</w:t>
      </w:r>
      <w:bookmarkEnd w:id="33"/>
      <w:bookmarkEnd w:id="34"/>
      <w:r w:rsidR="00684B3D">
        <w:t>onclusions</w:t>
      </w:r>
      <w:bookmarkEnd w:id="35"/>
    </w:p>
    <w:p w14:paraId="0BE35066" w14:textId="77777777" w:rsidR="00AA0785" w:rsidRDefault="00AA0785" w:rsidP="00AA0785">
      <w:pPr>
        <w:pStyle w:val="En-tte"/>
        <w:ind w:left="357"/>
      </w:pPr>
    </w:p>
    <w:p w14:paraId="2A9015F9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74A7BEC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24EE9E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86F33E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D26221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F6C70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83DA531" w14:textId="77777777" w:rsidR="00591119" w:rsidRDefault="00591119" w:rsidP="00591119">
      <w:pPr>
        <w:rPr>
          <w:szCs w:val="14"/>
        </w:rPr>
      </w:pPr>
    </w:p>
    <w:p w14:paraId="4FF7203E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69CC363" w14:textId="77777777" w:rsidR="00AA0785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499021848"/>
      <w:r w:rsidRPr="0049659A">
        <w:lastRenderedPageBreak/>
        <w:t>A</w:t>
      </w:r>
      <w:bookmarkEnd w:id="36"/>
      <w:r w:rsidR="00684B3D">
        <w:t>nnexes</w:t>
      </w:r>
      <w:bookmarkEnd w:id="37"/>
    </w:p>
    <w:p w14:paraId="57009723" w14:textId="77777777" w:rsidR="00281546" w:rsidRDefault="00281546" w:rsidP="00281546"/>
    <w:p w14:paraId="4CB30250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8" w:name="_Toc499021849"/>
      <w:r>
        <w:rPr>
          <w:i w:val="0"/>
          <w:iCs/>
        </w:rPr>
        <w:t>Résumé du rapport du TPI / version succincte de la documentation</w:t>
      </w:r>
      <w:bookmarkEnd w:id="38"/>
    </w:p>
    <w:p w14:paraId="0A6CA6C9" w14:textId="77777777" w:rsidR="00D97582" w:rsidRPr="00281546" w:rsidRDefault="00D97582" w:rsidP="00281546"/>
    <w:p w14:paraId="054719D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99021850"/>
      <w:r w:rsidRPr="00791020">
        <w:rPr>
          <w:i w:val="0"/>
          <w:iCs/>
        </w:rPr>
        <w:t>Sources – Bibliographie</w:t>
      </w:r>
      <w:bookmarkEnd w:id="39"/>
      <w:bookmarkEnd w:id="40"/>
    </w:p>
    <w:p w14:paraId="13B6A552" w14:textId="77777777" w:rsidR="00281546" w:rsidRDefault="00281546" w:rsidP="00281546">
      <w:pPr>
        <w:ind w:left="426"/>
        <w:rPr>
          <w:iCs/>
        </w:rPr>
      </w:pPr>
    </w:p>
    <w:p w14:paraId="60F10351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1919340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99021851"/>
      <w:r w:rsidRPr="00791020">
        <w:rPr>
          <w:i w:val="0"/>
          <w:iCs/>
        </w:rPr>
        <w:t xml:space="preserve">Journal de </w:t>
      </w:r>
      <w:bookmarkEnd w:id="41"/>
      <w:bookmarkEnd w:id="42"/>
      <w:r w:rsidR="009D368F">
        <w:rPr>
          <w:i w:val="0"/>
          <w:iCs/>
        </w:rPr>
        <w:t>travail</w:t>
      </w:r>
      <w:bookmarkEnd w:id="43"/>
    </w:p>
    <w:p w14:paraId="76EE0F8A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14BBD49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5D70BE8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5F096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39DCCA8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652E22D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01F52181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04D711C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49D0C06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6871039B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52A43E41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2BC482C7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3412F5D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566DA70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7AE70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A2AECA1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2CD9DF2A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4" w:name="_Toc25553331"/>
    </w:p>
    <w:p w14:paraId="3D53240D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399ADFBD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5" w:name="_Toc71703267"/>
      <w:bookmarkStart w:id="46" w:name="_Toc499021852"/>
      <w:r w:rsidRPr="00E164A3">
        <w:rPr>
          <w:i w:val="0"/>
          <w:iCs/>
          <w:strike/>
        </w:rPr>
        <w:t>Manuel d'Installation</w:t>
      </w:r>
      <w:bookmarkEnd w:id="44"/>
      <w:bookmarkEnd w:id="45"/>
      <w:bookmarkEnd w:id="46"/>
    </w:p>
    <w:p w14:paraId="05862769" w14:textId="77777777" w:rsidR="00AA0785" w:rsidRPr="009B23AE" w:rsidRDefault="00AA0785" w:rsidP="00AA0785"/>
    <w:p w14:paraId="06A2A12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2"/>
      <w:bookmarkStart w:id="48" w:name="_Toc71703268"/>
      <w:bookmarkStart w:id="49" w:name="_Toc499021853"/>
      <w:r w:rsidRPr="00791020">
        <w:rPr>
          <w:i w:val="0"/>
          <w:iCs/>
        </w:rPr>
        <w:t>Manuel d'Utilisation</w:t>
      </w:r>
      <w:bookmarkEnd w:id="47"/>
      <w:bookmarkEnd w:id="48"/>
      <w:bookmarkEnd w:id="49"/>
    </w:p>
    <w:p w14:paraId="280CAC2F" w14:textId="77777777" w:rsidR="00AA0785" w:rsidRPr="009B23AE" w:rsidRDefault="00AA0785" w:rsidP="00AA0785"/>
    <w:p w14:paraId="09365334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0" w:name="_Toc71703270"/>
      <w:bookmarkStart w:id="51" w:name="_Toc499021854"/>
      <w:bookmarkStart w:id="52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0"/>
      <w:bookmarkEnd w:id="51"/>
      <w:r w:rsidR="00AA0785" w:rsidRPr="00791020">
        <w:rPr>
          <w:i w:val="0"/>
          <w:iCs/>
        </w:rPr>
        <w:t xml:space="preserve"> </w:t>
      </w:r>
      <w:bookmarkEnd w:id="52"/>
    </w:p>
    <w:p w14:paraId="0422BA5A" w14:textId="77777777" w:rsidR="00281546" w:rsidRPr="00281546" w:rsidRDefault="00281546" w:rsidP="00281546"/>
    <w:p w14:paraId="4353B49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D449B10" w14:textId="77777777" w:rsidR="00AA0785" w:rsidRDefault="00AA0785" w:rsidP="00AA0785"/>
    <w:p w14:paraId="4BFD9F36" w14:textId="77777777" w:rsidR="00591119" w:rsidRDefault="00591119" w:rsidP="00591119">
      <w:pPr>
        <w:rPr>
          <w:szCs w:val="14"/>
        </w:rPr>
      </w:pPr>
    </w:p>
    <w:sectPr w:rsidR="00591119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Xavier Carrel" w:date="2023-05-26T09:19:00Z" w:initials="XCL">
    <w:p w14:paraId="3BB8D6C3" w14:textId="77777777" w:rsidR="000D0236" w:rsidRDefault="000D0236" w:rsidP="00F56265">
      <w:r>
        <w:rPr>
          <w:rStyle w:val="Marquedecommentaire"/>
        </w:rPr>
        <w:annotationRef/>
      </w:r>
      <w:r>
        <w:rPr>
          <w:color w:val="000000"/>
          <w:sz w:val="20"/>
        </w:rPr>
        <w:t>J’entends par là qu’il ne faut pas mettre d’explication genre « Le numéro de téléphone de la personne » pour l’attribut « téléphone ».</w:t>
      </w:r>
    </w:p>
    <w:p w14:paraId="3D13C538" w14:textId="77777777" w:rsidR="000D0236" w:rsidRDefault="000D0236" w:rsidP="00F56265">
      <w:r>
        <w:rPr>
          <w:color w:val="000000"/>
          <w:sz w:val="20"/>
        </w:rPr>
        <w:t>Mais on devrait/pourrait avoir une explication style « Au format international ‘+41 …’ parce qu’on aura des utilisateurs de plusieurs pays 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13C53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26F8B" w14:textId="77777777" w:rsidR="00550F4F" w:rsidRDefault="00550F4F">
      <w:r>
        <w:separator/>
      </w:r>
    </w:p>
  </w:endnote>
  <w:endnote w:type="continuationSeparator" w:id="0">
    <w:p w14:paraId="6D445C76" w14:textId="77777777" w:rsidR="00550F4F" w:rsidRDefault="0055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DD2C3" w14:textId="5CA613D5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367E02">
      <w:rPr>
        <w:rStyle w:val="Numrodepage"/>
        <w:noProof/>
        <w:sz w:val="16"/>
        <w:szCs w:val="16"/>
      </w:rPr>
      <w:t>15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826D9" w14:textId="77777777" w:rsidR="00550F4F" w:rsidRDefault="00550F4F">
      <w:r>
        <w:separator/>
      </w:r>
    </w:p>
  </w:footnote>
  <w:footnote w:type="continuationSeparator" w:id="0">
    <w:p w14:paraId="2449A076" w14:textId="77777777" w:rsidR="00550F4F" w:rsidRDefault="00550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5531F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7902A9FE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6407E64" w14:textId="77777777" w:rsidR="00F53ED8" w:rsidRPr="00B673BB" w:rsidRDefault="00F53ED8">
    <w:pPr>
      <w:pStyle w:val="En-tte"/>
      <w:rPr>
        <w:sz w:val="16"/>
        <w:szCs w:val="16"/>
      </w:rPr>
    </w:pPr>
  </w:p>
  <w:p w14:paraId="233DABC1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637699"/>
    <w:multiLevelType w:val="hybridMultilevel"/>
    <w:tmpl w:val="49B87AC4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BC4658A"/>
    <w:multiLevelType w:val="hybridMultilevel"/>
    <w:tmpl w:val="65B68002"/>
    <w:lvl w:ilvl="0" w:tplc="3D2AC19C">
      <w:start w:val="1"/>
      <w:numFmt w:val="bullet"/>
      <w:lvlText w:val="●"/>
      <w:lvlJc w:val="left"/>
      <w:pPr>
        <w:ind w:left="720" w:hanging="360"/>
      </w:pPr>
    </w:lvl>
    <w:lvl w:ilvl="1" w:tplc="2D322F5A">
      <w:start w:val="1"/>
      <w:numFmt w:val="bullet"/>
      <w:lvlText w:val="○"/>
      <w:lvlJc w:val="left"/>
      <w:pPr>
        <w:ind w:left="1440" w:hanging="360"/>
      </w:pPr>
    </w:lvl>
    <w:lvl w:ilvl="2" w:tplc="F9B67B7C">
      <w:start w:val="1"/>
      <w:numFmt w:val="bullet"/>
      <w:lvlText w:val="■"/>
      <w:lvlJc w:val="left"/>
      <w:pPr>
        <w:ind w:left="2160" w:hanging="360"/>
      </w:pPr>
    </w:lvl>
    <w:lvl w:ilvl="3" w:tplc="DB142F38">
      <w:start w:val="1"/>
      <w:numFmt w:val="bullet"/>
      <w:lvlText w:val="●"/>
      <w:lvlJc w:val="left"/>
      <w:pPr>
        <w:ind w:left="2880" w:hanging="360"/>
      </w:pPr>
    </w:lvl>
    <w:lvl w:ilvl="4" w:tplc="C354E19C">
      <w:start w:val="1"/>
      <w:numFmt w:val="bullet"/>
      <w:lvlText w:val="○"/>
      <w:lvlJc w:val="left"/>
      <w:pPr>
        <w:ind w:left="3600" w:hanging="360"/>
      </w:pPr>
    </w:lvl>
    <w:lvl w:ilvl="5" w:tplc="D6983016">
      <w:start w:val="1"/>
      <w:numFmt w:val="bullet"/>
      <w:lvlText w:val="■"/>
      <w:lvlJc w:val="left"/>
      <w:pPr>
        <w:ind w:left="4320" w:hanging="360"/>
      </w:pPr>
    </w:lvl>
    <w:lvl w:ilvl="6" w:tplc="3A949CBA">
      <w:start w:val="1"/>
      <w:numFmt w:val="bullet"/>
      <w:lvlText w:val="●"/>
      <w:lvlJc w:val="left"/>
      <w:pPr>
        <w:ind w:left="5040" w:hanging="360"/>
      </w:pPr>
    </w:lvl>
    <w:lvl w:ilvl="7" w:tplc="F7AE8496">
      <w:start w:val="1"/>
      <w:numFmt w:val="bullet"/>
      <w:lvlText w:val="●"/>
      <w:lvlJc w:val="left"/>
      <w:pPr>
        <w:ind w:left="5760" w:hanging="360"/>
      </w:pPr>
    </w:lvl>
    <w:lvl w:ilvl="8" w:tplc="11A89D02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4"/>
  </w:num>
  <w:num w:numId="5">
    <w:abstractNumId w:val="11"/>
  </w:num>
  <w:num w:numId="6">
    <w:abstractNumId w:val="4"/>
  </w:num>
  <w:num w:numId="7">
    <w:abstractNumId w:val="12"/>
  </w:num>
  <w:num w:numId="8">
    <w:abstractNumId w:val="17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3"/>
  </w:num>
  <w:num w:numId="14">
    <w:abstractNumId w:val="15"/>
  </w:num>
  <w:num w:numId="15">
    <w:abstractNumId w:val="5"/>
  </w:num>
  <w:num w:numId="16">
    <w:abstractNumId w:val="1"/>
  </w:num>
  <w:num w:numId="17">
    <w:abstractNumId w:val="6"/>
  </w:num>
  <w:num w:numId="18">
    <w:abstractNumId w:val="9"/>
    <w:lvlOverride w:ilvl="0">
      <w:startOverride w:val="1"/>
    </w:lvlOverride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vier Carrel">
    <w15:presenceInfo w15:providerId="None" w15:userId="Xavier Carr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15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B789A"/>
    <w:rsid w:val="002C4C01"/>
    <w:rsid w:val="002F39FF"/>
    <w:rsid w:val="003144D2"/>
    <w:rsid w:val="00356E13"/>
    <w:rsid w:val="00360243"/>
    <w:rsid w:val="00367E02"/>
    <w:rsid w:val="00371ECE"/>
    <w:rsid w:val="00377F2F"/>
    <w:rsid w:val="003A0F9C"/>
    <w:rsid w:val="003D71F1"/>
    <w:rsid w:val="003E6041"/>
    <w:rsid w:val="003F2179"/>
    <w:rsid w:val="003F41A8"/>
    <w:rsid w:val="004379D0"/>
    <w:rsid w:val="004502D9"/>
    <w:rsid w:val="0047295B"/>
    <w:rsid w:val="0049659A"/>
    <w:rsid w:val="004B305F"/>
    <w:rsid w:val="004C38FB"/>
    <w:rsid w:val="005143EF"/>
    <w:rsid w:val="00535DFD"/>
    <w:rsid w:val="005364AB"/>
    <w:rsid w:val="00550F4F"/>
    <w:rsid w:val="00577704"/>
    <w:rsid w:val="00591119"/>
    <w:rsid w:val="005E1E76"/>
    <w:rsid w:val="00646084"/>
    <w:rsid w:val="00664739"/>
    <w:rsid w:val="0067475D"/>
    <w:rsid w:val="006831AD"/>
    <w:rsid w:val="00684B3D"/>
    <w:rsid w:val="006A1EEC"/>
    <w:rsid w:val="006A7197"/>
    <w:rsid w:val="006E2C58"/>
    <w:rsid w:val="00720330"/>
    <w:rsid w:val="007467C6"/>
    <w:rsid w:val="00791020"/>
    <w:rsid w:val="007B46FA"/>
    <w:rsid w:val="007C1E07"/>
    <w:rsid w:val="007C53D3"/>
    <w:rsid w:val="007C68B3"/>
    <w:rsid w:val="0083170D"/>
    <w:rsid w:val="0083453E"/>
    <w:rsid w:val="008B3B11"/>
    <w:rsid w:val="008D7200"/>
    <w:rsid w:val="00917DA5"/>
    <w:rsid w:val="009326CA"/>
    <w:rsid w:val="009927FC"/>
    <w:rsid w:val="009D368F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C3352"/>
    <w:rsid w:val="00BE6F05"/>
    <w:rsid w:val="00C315ED"/>
    <w:rsid w:val="00C505B1"/>
    <w:rsid w:val="00C930E9"/>
    <w:rsid w:val="00CA482D"/>
    <w:rsid w:val="00CB3227"/>
    <w:rsid w:val="00D14A10"/>
    <w:rsid w:val="00D97582"/>
    <w:rsid w:val="00DA4CCB"/>
    <w:rsid w:val="00DB4900"/>
    <w:rsid w:val="00DB6B0C"/>
    <w:rsid w:val="00DC6515"/>
    <w:rsid w:val="00E10C21"/>
    <w:rsid w:val="00E12330"/>
    <w:rsid w:val="00E164A3"/>
    <w:rsid w:val="00E63311"/>
    <w:rsid w:val="00EE7FA9"/>
    <w:rsid w:val="00F37480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99A13C1"/>
  <w15:chartTrackingRefBased/>
  <w15:docId w15:val="{8FDCEC31-0612-4C36-A410-342F020C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link w:val="CorpsdetexteCar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UnresolvedMention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DC6515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674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remaccess.com/qu-est-ce-que-dette-technique-comment-la-maitriser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github.com/ETML-INF/Runeo-Drive/issues/18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1hwz\Desktop\github\Runeo-Drive\doc\PAPRO1_2024\VD_CanevasDossierDeProjet%20XC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VD_CanevasDossierDeProjet XCL.dotx</Template>
  <TotalTime>143</TotalTime>
  <Pages>15</Pages>
  <Words>2639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Alexander Gaillard</dc:creator>
  <cp:keywords/>
  <dc:description/>
  <cp:lastModifiedBy>Alexander Gaillard</cp:lastModifiedBy>
  <cp:revision>13</cp:revision>
  <cp:lastPrinted>2004-09-01T12:58:00Z</cp:lastPrinted>
  <dcterms:created xsi:type="dcterms:W3CDTF">2024-02-01T14:36:00Z</dcterms:created>
  <dcterms:modified xsi:type="dcterms:W3CDTF">2024-02-05T08:25:00Z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